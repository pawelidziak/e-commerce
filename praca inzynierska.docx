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DC1" w:rsidRPr="00D528FB" w:rsidRDefault="00EB2DC1" w:rsidP="00EB2DC1">
      <w:pPr>
        <w:pStyle w:val="STTytupracy"/>
        <w:spacing w:after="0" w:line="480" w:lineRule="exact"/>
        <w:rPr>
          <w:sz w:val="44"/>
        </w:rPr>
      </w:pPr>
      <w:r w:rsidRPr="00D528FB">
        <w:rPr>
          <w:sz w:val="44"/>
        </w:rPr>
        <w:t>POLITECHNIKA</w:t>
      </w:r>
      <w:r>
        <w:rPr>
          <w:sz w:val="44"/>
        </w:rPr>
        <w:t xml:space="preserve"> </w:t>
      </w:r>
      <w:r w:rsidRPr="00D528FB">
        <w:rPr>
          <w:sz w:val="44"/>
        </w:rPr>
        <w:t>WROCŁAWSKA</w:t>
      </w:r>
    </w:p>
    <w:p w:rsidR="00EB2DC1" w:rsidRPr="00D528FB" w:rsidRDefault="00EB2DC1" w:rsidP="00EB2DC1">
      <w:pPr>
        <w:pStyle w:val="STTytupracy"/>
        <w:pBdr>
          <w:bottom w:val="single" w:sz="6" w:space="1" w:color="auto"/>
        </w:pBdr>
        <w:spacing w:after="0" w:line="480" w:lineRule="exact"/>
        <w:rPr>
          <w:sz w:val="44"/>
          <w:szCs w:val="44"/>
        </w:rPr>
      </w:pPr>
      <w:r w:rsidRPr="00D528FB">
        <w:rPr>
          <w:sz w:val="44"/>
          <w:szCs w:val="44"/>
        </w:rPr>
        <w:t>WYDZIAŁ</w:t>
      </w:r>
      <w:r>
        <w:rPr>
          <w:sz w:val="44"/>
          <w:szCs w:val="44"/>
        </w:rPr>
        <w:t xml:space="preserve"> </w:t>
      </w:r>
      <w:r w:rsidRPr="00D528FB">
        <w:rPr>
          <w:sz w:val="44"/>
          <w:szCs w:val="44"/>
        </w:rPr>
        <w:t>ELEKTRONIKI</w:t>
      </w:r>
    </w:p>
    <w:p w:rsidR="00EB2DC1" w:rsidRPr="00D528FB" w:rsidRDefault="00EB2DC1" w:rsidP="00EB2DC1">
      <w:pPr>
        <w:pStyle w:val="STTytupracy"/>
        <w:tabs>
          <w:tab w:val="left" w:pos="1985"/>
        </w:tabs>
        <w:spacing w:before="12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KIERUNEK:</w:t>
      </w:r>
      <w:r w:rsidRPr="00D528FB">
        <w:rPr>
          <w:kern w:val="28"/>
          <w:sz w:val="28"/>
        </w:rPr>
        <w:tab/>
        <w:t>INFORMATYKA (INF)</w:t>
      </w:r>
    </w:p>
    <w:p w:rsidR="00EB2DC1" w:rsidRPr="00D528FB" w:rsidRDefault="00EB2DC1" w:rsidP="00EB2DC1">
      <w:pPr>
        <w:pStyle w:val="STTytupracy"/>
        <w:tabs>
          <w:tab w:val="left" w:pos="1985"/>
        </w:tabs>
        <w:spacing w:after="48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SPECJALNO</w:t>
      </w:r>
      <w:r>
        <w:rPr>
          <w:kern w:val="28"/>
          <w:sz w:val="28"/>
        </w:rPr>
        <w:t>ŚĆ</w:t>
      </w:r>
      <w:r w:rsidRPr="00D528FB">
        <w:rPr>
          <w:kern w:val="28"/>
          <w:sz w:val="28"/>
        </w:rPr>
        <w:t>:</w:t>
      </w:r>
      <w:r w:rsidRPr="00D528FB">
        <w:rPr>
          <w:kern w:val="28"/>
          <w:sz w:val="28"/>
        </w:rPr>
        <w:tab/>
        <w:t>INŻYNIERIA SYSTEMÓW INFORMATYCZNYCH (INS)</w:t>
      </w:r>
    </w:p>
    <w:p w:rsidR="00EB2DC1" w:rsidRPr="00D528FB" w:rsidRDefault="00EB2DC1" w:rsidP="00EB2DC1">
      <w:pPr>
        <w:pStyle w:val="STTytupracy"/>
        <w:spacing w:line="520" w:lineRule="exact"/>
        <w:rPr>
          <w:sz w:val="48"/>
          <w:szCs w:val="48"/>
        </w:rPr>
      </w:pPr>
      <w:r w:rsidRPr="00D528FB">
        <w:rPr>
          <w:sz w:val="48"/>
          <w:szCs w:val="48"/>
        </w:rPr>
        <w:t>PRACA DYPLOMOWA</w:t>
      </w:r>
    </w:p>
    <w:p w:rsidR="00EB2DC1" w:rsidRPr="00D528FB" w:rsidRDefault="00EB2DC1" w:rsidP="00EB2DC1">
      <w:pPr>
        <w:pStyle w:val="STTytupracy"/>
        <w:spacing w:after="1560" w:line="520" w:lineRule="exact"/>
        <w:rPr>
          <w:sz w:val="48"/>
          <w:szCs w:val="48"/>
        </w:rPr>
      </w:pPr>
      <w:r>
        <w:rPr>
          <w:noProof/>
          <w:sz w:val="48"/>
          <w:szCs w:val="4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1296670</wp:posOffset>
                </wp:positionV>
                <wp:extent cx="4140200" cy="1440180"/>
                <wp:effectExtent l="4445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B84" w:rsidRPr="00C92CF8" w:rsidRDefault="00432B84" w:rsidP="00EB2DC1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 w:rsidRPr="00C92CF8"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Tytuł pracy</w:t>
                            </w:r>
                          </w:p>
                          <w:p w:rsidR="00432B84" w:rsidRDefault="00432B84" w:rsidP="00EB2DC1">
                            <w:pPr>
                              <w:pStyle w:val="STTytupracy"/>
                              <w:tabs>
                                <w:tab w:val="center" w:pos="5387"/>
                              </w:tabs>
                              <w:spacing w:after="1320"/>
                            </w:pPr>
                            <w:r>
                              <w:rPr>
                                <w:szCs w:val="32"/>
                              </w:rPr>
                              <w:t>Shop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41.75pt;margin-top:102.1pt;width:326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" stroked="f" strokecolor="#0d0d0d [3069]">
                <v:textbox>
                  <w:txbxContent>
                    <w:p w:rsidR="00432B84" w:rsidRPr="00C92CF8" w:rsidRDefault="00432B84" w:rsidP="00EB2DC1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 w:rsidRPr="00C92CF8">
                        <w:rPr>
                          <w:rFonts w:ascii="Garamond" w:hAnsi="Garamond"/>
                          <w:sz w:val="32"/>
                          <w:szCs w:val="32"/>
                        </w:rPr>
                        <w:t>Tytuł pracy</w:t>
                      </w:r>
                    </w:p>
                    <w:p w:rsidR="00432B84" w:rsidRDefault="00432B84" w:rsidP="00EB2DC1">
                      <w:pPr>
                        <w:pStyle w:val="STTytupracy"/>
                        <w:tabs>
                          <w:tab w:val="center" w:pos="5387"/>
                        </w:tabs>
                        <w:spacing w:after="1320"/>
                      </w:pPr>
                      <w:r>
                        <w:rPr>
                          <w:szCs w:val="32"/>
                        </w:rPr>
                        <w:t>Shop Online</w:t>
                      </w:r>
                    </w:p>
                  </w:txbxContent>
                </v:textbox>
              </v:shape>
            </w:pict>
          </mc:Fallback>
        </mc:AlternateContent>
      </w:r>
      <w:r w:rsidRPr="00D528FB">
        <w:rPr>
          <w:sz w:val="48"/>
          <w:szCs w:val="48"/>
        </w:rPr>
        <w:t>INŻYNIERSKA</w:t>
      </w:r>
    </w:p>
    <w:p w:rsidR="00EB2DC1" w:rsidRPr="00D528FB" w:rsidRDefault="00EB2DC1" w:rsidP="00EB2DC1">
      <w:pPr>
        <w:pStyle w:val="STTytupracy"/>
        <w:tabs>
          <w:tab w:val="center" w:pos="5387"/>
        </w:tabs>
        <w:jc w:val="left"/>
      </w:pPr>
    </w:p>
    <w:p w:rsidR="00EB2DC1" w:rsidRPr="00D528FB" w:rsidRDefault="00EB2DC1" w:rsidP="00EB2DC1">
      <w:pPr>
        <w:pStyle w:val="STTytupracy"/>
        <w:tabs>
          <w:tab w:val="center" w:pos="5387"/>
        </w:tabs>
        <w:spacing w:after="1320"/>
        <w:jc w:val="left"/>
      </w:pPr>
    </w:p>
    <w:p w:rsidR="00EB2DC1" w:rsidRPr="00D528FB" w:rsidRDefault="00EB2DC1" w:rsidP="00EB2DC1">
      <w:pPr>
        <w:pStyle w:val="STTytupracy"/>
        <w:tabs>
          <w:tab w:val="center" w:pos="6096"/>
        </w:tabs>
        <w:jc w:val="left"/>
      </w:pPr>
      <w:r w:rsidRPr="00D528FB">
        <w:tab/>
        <w:t>AUTOR:</w:t>
      </w:r>
    </w:p>
    <w:p w:rsidR="00EB2DC1" w:rsidRDefault="00EB2DC1" w:rsidP="00EB2DC1">
      <w:pPr>
        <w:pStyle w:val="STTytupracy"/>
        <w:tabs>
          <w:tab w:val="center" w:pos="6096"/>
        </w:tabs>
        <w:jc w:val="left"/>
      </w:pPr>
      <w:bookmarkStart w:id="0" w:name="Imie"/>
      <w:r w:rsidRPr="00D528FB">
        <w:tab/>
      </w:r>
      <w:bookmarkEnd w:id="0"/>
      <w:r w:rsidR="0046303D">
        <w:t>Paweł Idziak</w:t>
      </w:r>
    </w:p>
    <w:p w:rsidR="00EB2DC1" w:rsidRDefault="00EB2DC1" w:rsidP="00EB2DC1">
      <w:pPr>
        <w:pStyle w:val="STTytupracy"/>
        <w:tabs>
          <w:tab w:val="center" w:pos="5387"/>
        </w:tabs>
        <w:jc w:val="left"/>
      </w:pPr>
    </w:p>
    <w:p w:rsidR="00EB2DC1" w:rsidRPr="00D528FB" w:rsidRDefault="00EB2DC1" w:rsidP="00EB2DC1">
      <w:pPr>
        <w:pStyle w:val="STTytupracy"/>
        <w:tabs>
          <w:tab w:val="center" w:pos="5387"/>
        </w:tabs>
        <w:jc w:val="left"/>
      </w:pPr>
    </w:p>
    <w:p w:rsidR="00EB2DC1" w:rsidRPr="00D528FB" w:rsidRDefault="00EB2DC1" w:rsidP="00EB2DC1">
      <w:pPr>
        <w:pStyle w:val="STTytupracy"/>
        <w:tabs>
          <w:tab w:val="left" w:pos="3544"/>
        </w:tabs>
        <w:jc w:val="left"/>
      </w:pPr>
      <w:r w:rsidRPr="00D528FB">
        <w:tab/>
        <w:t>PROWADZ</w:t>
      </w:r>
      <w:r>
        <w:t>ĄCY PRACĘ</w:t>
      </w:r>
      <w:r w:rsidRPr="00D528FB">
        <w:t>:</w:t>
      </w:r>
    </w:p>
    <w:p w:rsidR="00EB2DC1" w:rsidRPr="00D528FB" w:rsidRDefault="00EB2DC1" w:rsidP="00EB2DC1">
      <w:pPr>
        <w:pStyle w:val="STTytupracy"/>
        <w:tabs>
          <w:tab w:val="left" w:pos="3544"/>
        </w:tabs>
        <w:jc w:val="left"/>
        <w:rPr>
          <w:sz w:val="28"/>
          <w:szCs w:val="28"/>
        </w:rPr>
      </w:pPr>
      <w:r w:rsidRPr="00D528FB">
        <w:tab/>
      </w:r>
      <w:r w:rsidR="0046303D">
        <w:rPr>
          <w:sz w:val="28"/>
          <w:szCs w:val="28"/>
        </w:rPr>
        <w:t>Dr inż.</w:t>
      </w:r>
      <w:r w:rsidRPr="00D528FB">
        <w:rPr>
          <w:sz w:val="28"/>
          <w:szCs w:val="28"/>
        </w:rPr>
        <w:t xml:space="preserve"> </w:t>
      </w:r>
      <w:r w:rsidR="0046303D">
        <w:rPr>
          <w:sz w:val="28"/>
          <w:szCs w:val="28"/>
        </w:rPr>
        <w:t>Dariusz Jankowski</w:t>
      </w:r>
      <w:r w:rsidRPr="00D528FB">
        <w:rPr>
          <w:sz w:val="28"/>
          <w:szCs w:val="28"/>
        </w:rPr>
        <w:t xml:space="preserve">, </w:t>
      </w:r>
      <w:r w:rsidR="0046303D" w:rsidRPr="00057F67">
        <w:rPr>
          <w:color w:val="FF0000"/>
          <w:sz w:val="28"/>
          <w:szCs w:val="28"/>
        </w:rPr>
        <w:t>KSSK</w:t>
      </w:r>
    </w:p>
    <w:p w:rsidR="00EB2DC1" w:rsidRPr="00D528FB" w:rsidRDefault="00EB2DC1" w:rsidP="00EB2DC1">
      <w:pPr>
        <w:pStyle w:val="STTytupracy"/>
        <w:pBdr>
          <w:bottom w:val="single" w:sz="6" w:space="1" w:color="auto"/>
        </w:pBdr>
        <w:tabs>
          <w:tab w:val="left" w:pos="3544"/>
        </w:tabs>
        <w:jc w:val="left"/>
      </w:pPr>
      <w:r w:rsidRPr="00D528FB">
        <w:tab/>
        <w:t>OCENA PRACY:</w:t>
      </w:r>
    </w:p>
    <w:p w:rsidR="00EB2DC1" w:rsidRPr="00D528FB" w:rsidRDefault="00EB2DC1" w:rsidP="00EB2DC1">
      <w:pPr>
        <w:pStyle w:val="STTytupracy"/>
        <w:pBdr>
          <w:bottom w:val="single" w:sz="6" w:space="1" w:color="auto"/>
        </w:pBdr>
      </w:pPr>
    </w:p>
    <w:p w:rsidR="00EB2DC1" w:rsidRPr="00D528FB" w:rsidRDefault="00EB2DC1" w:rsidP="00EB2DC1">
      <w:pPr>
        <w:pStyle w:val="STTytupracy"/>
        <w:pBdr>
          <w:bottom w:val="single" w:sz="6" w:space="1" w:color="auto"/>
        </w:pBdr>
      </w:pPr>
    </w:p>
    <w:p w:rsidR="00EB2DC1" w:rsidRPr="00D528FB" w:rsidRDefault="00EB2DC1" w:rsidP="00EB2DC1">
      <w:pPr>
        <w:pStyle w:val="STTytupracy"/>
        <w:pBdr>
          <w:bottom w:val="single" w:sz="6" w:space="1" w:color="auto"/>
        </w:pBdr>
      </w:pPr>
    </w:p>
    <w:p w:rsidR="00EB2DC1" w:rsidRDefault="00EB2DC1" w:rsidP="00EB2DC1">
      <w:pPr>
        <w:pStyle w:val="STTytupracy"/>
        <w:sectPr w:rsidR="00EB2DC1" w:rsidSect="0055668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528FB">
        <w:t>WROCŁAW, 201</w:t>
      </w:r>
      <w:r w:rsidR="0046303D">
        <w:t>7</w:t>
      </w:r>
    </w:p>
    <w:sdt>
      <w:sdtPr>
        <w:rPr>
          <w:rFonts w:asciiTheme="majorHAnsi" w:hAnsiTheme="majorHAnsi"/>
          <w:b/>
          <w:bCs/>
          <w:sz w:val="60"/>
          <w:szCs w:val="60"/>
        </w:rPr>
        <w:id w:val="4812560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sz w:val="24"/>
          <w:szCs w:val="22"/>
        </w:rPr>
      </w:sdtEndPr>
      <w:sdtContent>
        <w:p w:rsidR="00EB2DC1" w:rsidRPr="00D528FB" w:rsidRDefault="00EB2DC1" w:rsidP="00EB2DC1">
          <w:pPr>
            <w:rPr>
              <w:rFonts w:asciiTheme="majorHAnsi" w:hAnsiTheme="majorHAnsi"/>
              <w:b/>
              <w:bCs/>
              <w:sz w:val="60"/>
              <w:szCs w:val="60"/>
            </w:rPr>
          </w:pPr>
          <w:r w:rsidRPr="00D42FEE">
            <w:rPr>
              <w:rFonts w:asciiTheme="majorBidi" w:hAnsiTheme="majorBidi" w:cstheme="majorBidi"/>
              <w:b/>
              <w:bCs/>
              <w:sz w:val="60"/>
              <w:szCs w:val="60"/>
            </w:rPr>
            <w:t>Spis treści</w:t>
          </w:r>
        </w:p>
        <w:p w:rsidR="00DE1D70" w:rsidRDefault="00EB2DC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528FB">
            <w:fldChar w:fldCharType="begin"/>
          </w:r>
          <w:r w:rsidRPr="00D528FB">
            <w:instrText xml:space="preserve"> TOC \o "1-3" \h \z \u </w:instrText>
          </w:r>
          <w:r w:rsidRPr="00D528FB">
            <w:fldChar w:fldCharType="separate"/>
          </w:r>
          <w:hyperlink w:anchor="_Toc498598409" w:history="1">
            <w:r w:rsidR="00DE1D70" w:rsidRPr="008F44FC">
              <w:rPr>
                <w:rStyle w:val="Hipercze"/>
                <w:noProof/>
              </w:rPr>
              <w:t>Spis rysunków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_Toc498598409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4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10" w:history="1">
            <w:r w:rsidR="00DE1D70" w:rsidRPr="008F44FC">
              <w:rPr>
                <w:rStyle w:val="Hipercze"/>
                <w:noProof/>
              </w:rPr>
              <w:t>Spis tabel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_Toc498598410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5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11" w:history="1">
            <w:r w:rsidR="00DE1D70" w:rsidRPr="008F44FC">
              <w:rPr>
                <w:rStyle w:val="Hipercze"/>
                <w:noProof/>
              </w:rPr>
              <w:t>Spis listingów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_Toc498598411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6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12" w:history="1">
            <w:r w:rsidR="00DE1D70" w:rsidRPr="008F44FC">
              <w:rPr>
                <w:rStyle w:val="Hipercze"/>
                <w:noProof/>
                <w:lang w:val="en-US"/>
              </w:rPr>
              <w:t>Skróty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_Toc498598412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7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13" w:history="1">
            <w:r w:rsidR="00DE1D70" w:rsidRPr="008F44FC">
              <w:rPr>
                <w:rStyle w:val="Hipercze"/>
                <w:noProof/>
              </w:rPr>
              <w:t>1.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</w:rPr>
              <w:t>Wstęp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_Toc498598413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8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14" w:history="1">
            <w:r w:rsidR="00DE1D70" w:rsidRPr="008F44FC">
              <w:rPr>
                <w:rStyle w:val="Hipercze"/>
                <w:noProof/>
              </w:rPr>
              <w:t>1.1.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</w:rPr>
              <w:t>Cel pracy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_Toc498598414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8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15" w:history="1">
            <w:r w:rsidR="00DE1D70" w:rsidRPr="008F44FC">
              <w:rPr>
                <w:rStyle w:val="Hipercze"/>
                <w:noProof/>
              </w:rPr>
              <w:t>1.2.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</w:rPr>
              <w:t>Stan obecnej wiedzy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_Toc498598415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8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16" w:history="1">
            <w:r w:rsidR="00DE1D70" w:rsidRPr="008F44FC">
              <w:rPr>
                <w:rStyle w:val="Hipercze"/>
                <w:noProof/>
              </w:rPr>
              <w:t>1.3.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</w:rPr>
              <w:t>Przedstawienie zawartości poszczególnych rozdziałów pracy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_Toc498598416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9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17" w:history="1">
            <w:r w:rsidR="00DE1D70" w:rsidRPr="008F44FC">
              <w:rPr>
                <w:rStyle w:val="Hipercze"/>
                <w:noProof/>
              </w:rPr>
              <w:t>2.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</w:rPr>
              <w:t>Teoria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_Toc498598417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10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18" w:history="1">
            <w:r w:rsidR="00DE1D70" w:rsidRPr="008F44FC">
              <w:rPr>
                <w:rStyle w:val="Hipercze"/>
                <w:noProof/>
              </w:rPr>
              <w:t>2.1.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</w:rPr>
              <w:t>Rys historyczny, rozwój rynku elektronicznego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_Toc498598418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10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19" w:history="1">
            <w:r w:rsidR="00DE1D70" w:rsidRPr="008F44FC">
              <w:rPr>
                <w:rStyle w:val="Hipercze"/>
                <w:noProof/>
              </w:rPr>
              <w:t>2.2.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</w:rPr>
              <w:t>Użyte technologie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_Toc498598419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10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20" w:history="1">
            <w:r w:rsidR="00DE1D70" w:rsidRPr="008F44FC">
              <w:rPr>
                <w:rStyle w:val="Hipercze"/>
                <w:noProof/>
              </w:rPr>
              <w:t>2.2.1.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</w:rPr>
              <w:t>Angular 4 i TypeScript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_Toc498598420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10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21" w:history="1">
            <w:r w:rsidR="00DE1D70" w:rsidRPr="008F44FC">
              <w:rPr>
                <w:rStyle w:val="Hipercze"/>
                <w:noProof/>
              </w:rPr>
              <w:t>2.2.2.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</w:rPr>
              <w:t>Firebase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_Toc498598421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11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22" w:history="1">
            <w:r w:rsidR="00DE1D70" w:rsidRPr="008F44FC">
              <w:rPr>
                <w:rStyle w:val="Hipercze"/>
                <w:noProof/>
              </w:rPr>
              <w:t>3.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</w:rPr>
              <w:t>Implementacja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_Toc498598422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12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23" w:history="1">
            <w:r w:rsidR="00DE1D70" w:rsidRPr="008F44FC">
              <w:rPr>
                <w:rStyle w:val="Hipercze"/>
                <w:noProof/>
              </w:rPr>
              <w:t>3.1.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</w:rPr>
              <w:t>Założenia projektowe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_Toc498598423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12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24" w:history="1">
            <w:r w:rsidR="00DE1D70" w:rsidRPr="008F44FC">
              <w:rPr>
                <w:rStyle w:val="Hipercze"/>
                <w:noProof/>
              </w:rPr>
              <w:t>3.2.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</w:rPr>
              <w:t>Wykorzystywane technologie i narzędzia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_Toc498598424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12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25" w:history="1">
            <w:r w:rsidR="00DE1D70" w:rsidRPr="008F44FC">
              <w:rPr>
                <w:rStyle w:val="Hipercze"/>
                <w:noProof/>
              </w:rPr>
              <w:t>3.3.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</w:rPr>
              <w:t>Opis działania systemu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_Toc498598425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13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26" w:history="1">
            <w:r w:rsidR="00DE1D70" w:rsidRPr="008F44FC">
              <w:rPr>
                <w:rStyle w:val="Hipercze"/>
                <w:noProof/>
                <w:lang w:val="pt-PT"/>
              </w:rPr>
              <w:t>3.3.1.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  <w:lang w:val="pt-PT"/>
              </w:rPr>
              <w:t>Rejestracja i logowanie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_Toc498598426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13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27" w:history="1">
            <w:r w:rsidR="00DE1D70" w:rsidRPr="008F44FC">
              <w:rPr>
                <w:rStyle w:val="Hipercze"/>
                <w:noProof/>
                <w:lang w:val="pt-PT"/>
              </w:rPr>
              <w:t>3.3.2.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  <w:lang w:val="pt-PT"/>
              </w:rPr>
              <w:t>Przeglądanie produktów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_Toc498598427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13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28" w:history="1">
            <w:r w:rsidR="00DE1D70" w:rsidRPr="008F44FC">
              <w:rPr>
                <w:rStyle w:val="Hipercze"/>
                <w:noProof/>
                <w:lang w:val="pt-PT"/>
              </w:rPr>
              <w:t>3.3.3.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  <w:lang w:val="pt-PT"/>
              </w:rPr>
              <w:t>Logika koszyka (?)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_Toc498598428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13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29" w:history="1">
            <w:r w:rsidR="00DE1D70" w:rsidRPr="008F44FC">
              <w:rPr>
                <w:rStyle w:val="Hipercze"/>
                <w:noProof/>
                <w:lang w:val="pt-PT"/>
              </w:rPr>
              <w:t>3.3.4.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  <w:lang w:val="pt-PT"/>
              </w:rPr>
              <w:t>Finalizacja zamówienia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_Toc498598429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13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30" w:history="1">
            <w:r w:rsidR="00DE1D70" w:rsidRPr="008F44FC">
              <w:rPr>
                <w:rStyle w:val="Hipercze"/>
                <w:noProof/>
              </w:rPr>
              <w:t>3.4.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</w:rPr>
              <w:t>Instrukcja instalacji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_Toc498598430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13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31" w:history="1">
            <w:r w:rsidR="00DE1D70" w:rsidRPr="008F44FC">
              <w:rPr>
                <w:rStyle w:val="Hipercze"/>
                <w:noProof/>
                <w:lang w:val="pt-PT"/>
              </w:rPr>
              <w:t>4.</w:t>
            </w:r>
            <w:r w:rsidR="00DE1D7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E1D70" w:rsidRPr="008F44FC">
              <w:rPr>
                <w:rStyle w:val="Hipercze"/>
                <w:noProof/>
                <w:lang w:val="pt-PT"/>
              </w:rPr>
              <w:t>Podsumowanie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_Toc498598431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14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32" w:history="1">
            <w:r w:rsidR="00DE1D70" w:rsidRPr="008F44FC">
              <w:rPr>
                <w:rStyle w:val="Hipercze"/>
                <w:noProof/>
                <w:lang w:val="sv-SE"/>
              </w:rPr>
              <w:t>Literatura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_Toc498598432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15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DE1D70" w:rsidRDefault="00FD4A2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8598433" w:history="1">
            <w:r w:rsidR="00DE1D70" w:rsidRPr="008F44FC">
              <w:rPr>
                <w:rStyle w:val="Hipercze"/>
                <w:noProof/>
              </w:rPr>
              <w:t>Dodatek A</w:t>
            </w:r>
            <w:r w:rsidR="00DE1D70">
              <w:rPr>
                <w:noProof/>
                <w:webHidden/>
              </w:rPr>
              <w:tab/>
            </w:r>
            <w:r w:rsidR="00DE1D70">
              <w:rPr>
                <w:noProof/>
                <w:webHidden/>
              </w:rPr>
              <w:fldChar w:fldCharType="begin"/>
            </w:r>
            <w:r w:rsidR="00DE1D70">
              <w:rPr>
                <w:noProof/>
                <w:webHidden/>
              </w:rPr>
              <w:instrText xml:space="preserve"> PAGEREF _Toc498598433 \h </w:instrText>
            </w:r>
            <w:r w:rsidR="00DE1D70">
              <w:rPr>
                <w:noProof/>
                <w:webHidden/>
              </w:rPr>
            </w:r>
            <w:r w:rsidR="00DE1D70">
              <w:rPr>
                <w:noProof/>
                <w:webHidden/>
              </w:rPr>
              <w:fldChar w:fldCharType="separate"/>
            </w:r>
            <w:r w:rsidR="00DE1D70">
              <w:rPr>
                <w:noProof/>
                <w:webHidden/>
              </w:rPr>
              <w:t>16</w:t>
            </w:r>
            <w:r w:rsidR="00DE1D70">
              <w:rPr>
                <w:noProof/>
                <w:webHidden/>
              </w:rPr>
              <w:fldChar w:fldCharType="end"/>
            </w:r>
          </w:hyperlink>
        </w:p>
        <w:p w:rsidR="00EB2DC1" w:rsidRPr="00D528FB" w:rsidRDefault="00EB2DC1" w:rsidP="00EB2DC1">
          <w:r w:rsidRPr="00D528FB">
            <w:lastRenderedPageBreak/>
            <w:fldChar w:fldCharType="end"/>
          </w:r>
        </w:p>
      </w:sdtContent>
    </w:sdt>
    <w:p w:rsidR="00EB2DC1" w:rsidRPr="00D42FEE" w:rsidRDefault="00EB2DC1" w:rsidP="00EB2DC1">
      <w:pPr>
        <w:pStyle w:val="Nagwek1"/>
      </w:pPr>
      <w:r w:rsidRPr="00D528FB">
        <w:br w:type="page"/>
      </w:r>
      <w:bookmarkStart w:id="1" w:name="_Toc498598409"/>
      <w:r w:rsidRPr="00D42FEE">
        <w:lastRenderedPageBreak/>
        <w:t>Spis rysunków</w:t>
      </w:r>
      <w:bookmarkEnd w:id="1"/>
    </w:p>
    <w:p w:rsidR="00EB2DC1" w:rsidRDefault="00EB2DC1" w:rsidP="00EB2DC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Pr="00D528FB">
        <w:instrText xml:space="preserve"> TOC \h \z \c "Rys." </w:instrText>
      </w:r>
      <w:r w:rsidRPr="00D528FB">
        <w:fldChar w:fldCharType="separate"/>
      </w:r>
      <w:hyperlink w:anchor="_Toc465685478" w:history="1">
        <w:r w:rsidRPr="00EB79BA">
          <w:rPr>
            <w:rStyle w:val="Hipercze"/>
            <w:noProof/>
          </w:rPr>
          <w:t>Rys. 1. Przykład podpisu rysunku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_Toc465685478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2DC1" w:rsidRPr="00D528FB" w:rsidRDefault="00EB2DC1" w:rsidP="00EB2DC1">
      <w:pPr>
        <w:spacing w:after="200" w:line="276" w:lineRule="auto"/>
      </w:pPr>
      <w:r w:rsidRPr="00D528FB">
        <w:fldChar w:fldCharType="end"/>
      </w:r>
      <w:r w:rsidRPr="00D528FB">
        <w:br w:type="page"/>
      </w:r>
    </w:p>
    <w:p w:rsidR="00EB2DC1" w:rsidRPr="00D528FB" w:rsidRDefault="00EB2DC1" w:rsidP="00EB2DC1">
      <w:pPr>
        <w:pStyle w:val="Nagwek1"/>
      </w:pPr>
      <w:bookmarkStart w:id="2" w:name="_Toc498598410"/>
      <w:r w:rsidRPr="00D528FB">
        <w:lastRenderedPageBreak/>
        <w:t>Spis tabel</w:t>
      </w:r>
      <w:bookmarkEnd w:id="2"/>
    </w:p>
    <w:p w:rsidR="00EB2DC1" w:rsidRDefault="00EB2DC1" w:rsidP="00EB2DC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Pr="00D528FB">
        <w:instrText xml:space="preserve"> TOC \h \z \c "Tab." </w:instrText>
      </w:r>
      <w:r w:rsidRPr="00D528FB">
        <w:fldChar w:fldCharType="separate"/>
      </w:r>
      <w:hyperlink w:anchor="_Toc465685652" w:history="1">
        <w:r w:rsidRPr="005448CA">
          <w:rPr>
            <w:rStyle w:val="Hipercze"/>
            <w:noProof/>
          </w:rPr>
          <w:t>Tab. 1. Przykład podpisu tabeli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_Toc465685652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2DC1" w:rsidRDefault="00EB2DC1" w:rsidP="00EB2DC1">
      <w:pPr>
        <w:spacing w:after="200" w:line="276" w:lineRule="auto"/>
      </w:pPr>
      <w:r w:rsidRPr="00D528FB">
        <w:fldChar w:fldCharType="end"/>
      </w:r>
      <w:r>
        <w:br w:type="page"/>
      </w:r>
    </w:p>
    <w:p w:rsidR="00EB2DC1" w:rsidRDefault="00EB2DC1" w:rsidP="00EB2DC1">
      <w:pPr>
        <w:pStyle w:val="Nagwek1"/>
      </w:pPr>
      <w:bookmarkStart w:id="3" w:name="_Toc498598411"/>
      <w:r>
        <w:lastRenderedPageBreak/>
        <w:t>Spis listingów</w:t>
      </w:r>
      <w:bookmarkEnd w:id="3"/>
    </w:p>
    <w:p w:rsidR="00EB2DC1" w:rsidRDefault="00EB2DC1" w:rsidP="00EB2DC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"Listing." </w:instrText>
      </w:r>
      <w:r>
        <w:fldChar w:fldCharType="separate"/>
      </w:r>
      <w:hyperlink w:anchor="_Toc465685644" w:history="1">
        <w:r w:rsidRPr="005737F7">
          <w:rPr>
            <w:rStyle w:val="Hipercze"/>
            <w:noProof/>
          </w:rPr>
          <w:t>Listing. 1. Początkowe żadanie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2DC1" w:rsidRPr="00D528FB" w:rsidRDefault="00EB2DC1" w:rsidP="00EB2DC1">
      <w:pPr>
        <w:spacing w:after="200" w:line="276" w:lineRule="auto"/>
      </w:pPr>
      <w:r>
        <w:fldChar w:fldCharType="end"/>
      </w:r>
      <w:r w:rsidRPr="00D528FB">
        <w:br w:type="page"/>
      </w:r>
    </w:p>
    <w:p w:rsidR="00EB2DC1" w:rsidRPr="00427D5A" w:rsidRDefault="00EB2DC1" w:rsidP="00EB2DC1">
      <w:pPr>
        <w:pStyle w:val="Nagwek1"/>
        <w:rPr>
          <w:lang w:val="en-US"/>
        </w:rPr>
      </w:pPr>
      <w:bookmarkStart w:id="4" w:name="_Toc498598412"/>
      <w:r w:rsidRPr="00427D5A">
        <w:rPr>
          <w:lang w:val="en-US"/>
        </w:rPr>
        <w:lastRenderedPageBreak/>
        <w:t>Skróty</w:t>
      </w:r>
      <w:bookmarkEnd w:id="4"/>
    </w:p>
    <w:p w:rsidR="00EB2DC1" w:rsidRPr="00427D5A" w:rsidRDefault="00EB2DC1" w:rsidP="00EB2DC1">
      <w:pPr>
        <w:rPr>
          <w:lang w:val="en-US"/>
        </w:rPr>
      </w:pPr>
      <w:r w:rsidRPr="00427D5A">
        <w:rPr>
          <w:b/>
          <w:bCs/>
          <w:lang w:val="en-US"/>
        </w:rPr>
        <w:t>OGC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Open Geospatial Consortium</w:t>
      </w:r>
      <w:r w:rsidRPr="00427D5A">
        <w:rPr>
          <w:lang w:val="en-US"/>
        </w:rPr>
        <w:t>)</w:t>
      </w:r>
    </w:p>
    <w:p w:rsidR="00EB2DC1" w:rsidRPr="00427D5A" w:rsidRDefault="00EB2DC1" w:rsidP="00EB2DC1">
      <w:pPr>
        <w:rPr>
          <w:lang w:val="en-US"/>
        </w:rPr>
      </w:pPr>
      <w:r w:rsidRPr="00427D5A">
        <w:rPr>
          <w:b/>
          <w:bCs/>
          <w:lang w:val="en-US"/>
        </w:rPr>
        <w:t>XML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eXtensible Markup Language</w:t>
      </w:r>
      <w:r w:rsidRPr="00427D5A">
        <w:rPr>
          <w:lang w:val="en-US"/>
        </w:rPr>
        <w:t>)</w:t>
      </w:r>
    </w:p>
    <w:p w:rsidR="00EB2DC1" w:rsidRPr="00427D5A" w:rsidRDefault="00EB2DC1" w:rsidP="00EB2DC1">
      <w:pPr>
        <w:rPr>
          <w:lang w:val="en-US"/>
        </w:rPr>
      </w:pPr>
      <w:r w:rsidRPr="00427D5A">
        <w:rPr>
          <w:b/>
          <w:bCs/>
          <w:lang w:val="en-US"/>
        </w:rPr>
        <w:t>SOAP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Simple Object Access Protocol</w:t>
      </w:r>
      <w:r w:rsidRPr="00427D5A">
        <w:rPr>
          <w:lang w:val="en-US"/>
        </w:rPr>
        <w:t>)</w:t>
      </w:r>
    </w:p>
    <w:p w:rsidR="00EB2DC1" w:rsidRPr="00427D5A" w:rsidRDefault="00EB2DC1" w:rsidP="00EB2DC1">
      <w:pPr>
        <w:rPr>
          <w:lang w:val="en-US"/>
        </w:rPr>
      </w:pPr>
      <w:r w:rsidRPr="00427D5A">
        <w:rPr>
          <w:b/>
          <w:bCs/>
          <w:lang w:val="en-US"/>
        </w:rPr>
        <w:t>WSDL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Services Description Language</w:t>
      </w:r>
      <w:r w:rsidRPr="00427D5A">
        <w:rPr>
          <w:lang w:val="en-US"/>
        </w:rPr>
        <w:t>)</w:t>
      </w:r>
    </w:p>
    <w:p w:rsidR="00EB2DC1" w:rsidRPr="00427D5A" w:rsidRDefault="00EB2DC1" w:rsidP="00EB2DC1">
      <w:pPr>
        <w:rPr>
          <w:lang w:val="en-US"/>
        </w:rPr>
      </w:pPr>
      <w:r w:rsidRPr="00427D5A">
        <w:rPr>
          <w:b/>
          <w:bCs/>
          <w:lang w:val="en-US"/>
        </w:rPr>
        <w:t>UDDI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Universal Description Discovery and Integration</w:t>
      </w:r>
      <w:r w:rsidRPr="00427D5A">
        <w:rPr>
          <w:lang w:val="en-US"/>
        </w:rPr>
        <w:t>)</w:t>
      </w:r>
    </w:p>
    <w:p w:rsidR="00EB2DC1" w:rsidRPr="00427D5A" w:rsidRDefault="00EB2DC1" w:rsidP="00EB2DC1">
      <w:pPr>
        <w:rPr>
          <w:lang w:val="en-US"/>
        </w:rPr>
      </w:pPr>
      <w:r w:rsidRPr="00427D5A">
        <w:rPr>
          <w:b/>
          <w:bCs/>
          <w:lang w:val="en-US"/>
        </w:rPr>
        <w:t>GIS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Geographical Information System</w:t>
      </w:r>
      <w:r w:rsidRPr="00427D5A">
        <w:rPr>
          <w:lang w:val="en-US"/>
        </w:rPr>
        <w:t>)</w:t>
      </w:r>
    </w:p>
    <w:p w:rsidR="00EB2DC1" w:rsidRPr="00427D5A" w:rsidRDefault="00EB2DC1" w:rsidP="00EB2DC1">
      <w:pPr>
        <w:rPr>
          <w:lang w:val="en-US"/>
        </w:rPr>
      </w:pPr>
      <w:r w:rsidRPr="00427D5A">
        <w:rPr>
          <w:b/>
          <w:bCs/>
          <w:lang w:val="en-US"/>
        </w:rPr>
        <w:t>SDI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Spatial Data Infrastructure</w:t>
      </w:r>
      <w:r w:rsidRPr="00427D5A">
        <w:rPr>
          <w:lang w:val="en-US"/>
        </w:rPr>
        <w:t>)</w:t>
      </w:r>
    </w:p>
    <w:p w:rsidR="00EB2DC1" w:rsidRPr="00427D5A" w:rsidRDefault="00EB2DC1" w:rsidP="00EB2DC1">
      <w:pPr>
        <w:rPr>
          <w:lang w:val="en-US"/>
        </w:rPr>
      </w:pPr>
      <w:r w:rsidRPr="00427D5A">
        <w:rPr>
          <w:b/>
          <w:bCs/>
          <w:lang w:val="en-US"/>
        </w:rPr>
        <w:t>ISO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International Standards Organization</w:t>
      </w:r>
      <w:r w:rsidRPr="00427D5A">
        <w:rPr>
          <w:lang w:val="en-US"/>
        </w:rPr>
        <w:t>)</w:t>
      </w:r>
    </w:p>
    <w:p w:rsidR="00EB2DC1" w:rsidRPr="00427D5A" w:rsidRDefault="00EB2DC1" w:rsidP="00EB2DC1">
      <w:pPr>
        <w:rPr>
          <w:lang w:val="en-US"/>
        </w:rPr>
      </w:pPr>
      <w:r w:rsidRPr="00427D5A">
        <w:rPr>
          <w:b/>
          <w:bCs/>
          <w:lang w:val="en-US"/>
        </w:rPr>
        <w:t>WMS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Map Service</w:t>
      </w:r>
      <w:r w:rsidRPr="00427D5A">
        <w:rPr>
          <w:lang w:val="en-US"/>
        </w:rPr>
        <w:t>)</w:t>
      </w:r>
    </w:p>
    <w:p w:rsidR="00EB2DC1" w:rsidRPr="00427D5A" w:rsidRDefault="00EB2DC1" w:rsidP="00EB2DC1">
      <w:pPr>
        <w:rPr>
          <w:lang w:val="en-US"/>
        </w:rPr>
      </w:pPr>
      <w:r w:rsidRPr="00427D5A">
        <w:rPr>
          <w:b/>
          <w:bCs/>
          <w:lang w:val="en-US"/>
        </w:rPr>
        <w:t>WFS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Feature Service</w:t>
      </w:r>
      <w:r w:rsidRPr="00427D5A">
        <w:rPr>
          <w:lang w:val="en-US"/>
        </w:rPr>
        <w:t>)</w:t>
      </w:r>
    </w:p>
    <w:p w:rsidR="00EB2DC1" w:rsidRPr="00427D5A" w:rsidRDefault="00EB2DC1" w:rsidP="00EB2DC1">
      <w:pPr>
        <w:rPr>
          <w:lang w:val="en-US"/>
        </w:rPr>
      </w:pPr>
      <w:r w:rsidRPr="00427D5A">
        <w:rPr>
          <w:b/>
          <w:bCs/>
          <w:lang w:val="en-US"/>
        </w:rPr>
        <w:t>WPS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Processing Service</w:t>
      </w:r>
      <w:r w:rsidRPr="00427D5A">
        <w:rPr>
          <w:lang w:val="en-US"/>
        </w:rPr>
        <w:t>)</w:t>
      </w:r>
    </w:p>
    <w:p w:rsidR="00EB2DC1" w:rsidRPr="00427D5A" w:rsidRDefault="00EB2DC1" w:rsidP="00EB2DC1">
      <w:pPr>
        <w:rPr>
          <w:lang w:val="en-US"/>
        </w:rPr>
      </w:pPr>
      <w:r w:rsidRPr="00427D5A">
        <w:rPr>
          <w:b/>
          <w:bCs/>
          <w:lang w:val="en-US"/>
        </w:rPr>
        <w:t>GML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Geography Markup Language</w:t>
      </w:r>
      <w:r w:rsidRPr="00427D5A">
        <w:rPr>
          <w:lang w:val="en-US"/>
        </w:rPr>
        <w:t>)</w:t>
      </w:r>
    </w:p>
    <w:p w:rsidR="00EB2DC1" w:rsidRPr="00427D5A" w:rsidRDefault="00EB2DC1" w:rsidP="00EB2DC1">
      <w:pPr>
        <w:rPr>
          <w:lang w:val="en-US"/>
        </w:rPr>
      </w:pPr>
      <w:r w:rsidRPr="00427D5A">
        <w:rPr>
          <w:b/>
          <w:bCs/>
          <w:lang w:val="en-US"/>
        </w:rPr>
        <w:t>SRG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Seeded Region Growing</w:t>
      </w:r>
      <w:r w:rsidRPr="00427D5A">
        <w:rPr>
          <w:lang w:val="en-US"/>
        </w:rPr>
        <w:t>)</w:t>
      </w:r>
    </w:p>
    <w:p w:rsidR="00EB2DC1" w:rsidRPr="00427D5A" w:rsidRDefault="00EB2DC1" w:rsidP="00EB2DC1">
      <w:pPr>
        <w:rPr>
          <w:lang w:val="en-US"/>
        </w:rPr>
      </w:pPr>
      <w:r w:rsidRPr="00427D5A">
        <w:rPr>
          <w:b/>
          <w:bCs/>
          <w:lang w:val="en-US"/>
        </w:rPr>
        <w:t>SOA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Service Oriented Architecture</w:t>
      </w:r>
      <w:r w:rsidRPr="00427D5A">
        <w:rPr>
          <w:lang w:val="en-US"/>
        </w:rPr>
        <w:t>)</w:t>
      </w:r>
    </w:p>
    <w:p w:rsidR="00EB2DC1" w:rsidRPr="00D528FB" w:rsidRDefault="00EB2DC1" w:rsidP="00EB2DC1">
      <w:r w:rsidRPr="00D528FB">
        <w:rPr>
          <w:b/>
          <w:bCs/>
        </w:rPr>
        <w:t>IT</w:t>
      </w:r>
      <w:r w:rsidRPr="00D528FB">
        <w:t xml:space="preserve"> (ang. </w:t>
      </w:r>
      <w:r w:rsidRPr="00D528FB">
        <w:rPr>
          <w:i/>
          <w:iCs/>
        </w:rPr>
        <w:t>Information Technology</w:t>
      </w:r>
      <w:r w:rsidRPr="00D528FB">
        <w:t>)</w:t>
      </w:r>
    </w:p>
    <w:p w:rsidR="00EB2DC1" w:rsidRPr="00D528FB" w:rsidRDefault="00EB2DC1" w:rsidP="00EB2DC1">
      <w:pPr>
        <w:spacing w:after="200" w:line="276" w:lineRule="auto"/>
      </w:pPr>
      <w:r w:rsidRPr="00D528FB">
        <w:br w:type="page"/>
      </w:r>
    </w:p>
    <w:p w:rsidR="00EB2DC1" w:rsidRDefault="00EB2DC1" w:rsidP="00EB2DC1">
      <w:pPr>
        <w:pStyle w:val="NrNagwek1"/>
      </w:pPr>
      <w:bookmarkStart w:id="5" w:name="_Toc498598413"/>
      <w:bookmarkStart w:id="6" w:name="_Ref499022898"/>
      <w:r w:rsidRPr="00D528FB">
        <w:lastRenderedPageBreak/>
        <w:t>Wstęp</w:t>
      </w:r>
      <w:bookmarkEnd w:id="5"/>
      <w:bookmarkEnd w:id="6"/>
    </w:p>
    <w:p w:rsidR="00EB2DC1" w:rsidRPr="00D528FB" w:rsidRDefault="00EB2DC1" w:rsidP="00EB2DC1">
      <w:pPr>
        <w:pStyle w:val="NrNagwek2"/>
      </w:pPr>
      <w:bookmarkStart w:id="7" w:name="_Toc498598414"/>
      <w:r>
        <w:t>Cel pracy</w:t>
      </w:r>
      <w:bookmarkEnd w:id="7"/>
    </w:p>
    <w:p w:rsidR="00B77F11" w:rsidRPr="00057F67" w:rsidRDefault="00057F67" w:rsidP="00057F67">
      <w:pPr>
        <w:pStyle w:val="Tekstwiodcy"/>
      </w:pPr>
      <w:r w:rsidRPr="00057F67">
        <w:t>Celem pracy jest zaprojektowanie i wykonanie aplikacji dającej możliwość kupowania i sprzedawania produktów przez Internet. Głównym zadaniem jest stworzenie portalu, na którym klienci mogą zapoznać się z ofertą i składać zamówienia. A</w:t>
      </w:r>
      <w:r w:rsidR="00B77F11" w:rsidRPr="00057F67">
        <w:t>plikacj</w:t>
      </w:r>
      <w:r w:rsidRPr="00057F67">
        <w:t>a</w:t>
      </w:r>
      <w:r w:rsidR="00B77F11" w:rsidRPr="00057F67">
        <w:t xml:space="preserve"> realizuj</w:t>
      </w:r>
      <w:r w:rsidRPr="00057F67">
        <w:t>e</w:t>
      </w:r>
      <w:r w:rsidR="00B77F11" w:rsidRPr="00057F67">
        <w:t xml:space="preserve"> funkcjonalności </w:t>
      </w:r>
      <w:r>
        <w:t>bez</w:t>
      </w:r>
      <w:r w:rsidR="00666C6F" w:rsidRPr="00057F67">
        <w:t>pośredniego handlu elektronicznego</w:t>
      </w:r>
      <w:r w:rsidR="00DB7BD2" w:rsidRPr="00057F67">
        <w:t xml:space="preserve"> (patrz 1.2)</w:t>
      </w:r>
      <w:r w:rsidRPr="00057F67">
        <w:t xml:space="preserve"> </w:t>
      </w:r>
      <w:r w:rsidR="00FD4A22">
        <w:t>oraz</w:t>
      </w:r>
      <w:r w:rsidRPr="00057F67">
        <w:t xml:space="preserve"> jest</w:t>
      </w:r>
      <w:r w:rsidR="00B77F11" w:rsidRPr="00057F67">
        <w:t xml:space="preserve"> responsywna</w:t>
      </w:r>
      <w:r w:rsidR="00FD4A22">
        <w:t>(patrz 1.2)</w:t>
      </w:r>
      <w:r w:rsidR="00B77F11" w:rsidRPr="00057F67">
        <w:t>, by można korzys</w:t>
      </w:r>
      <w:r w:rsidR="0046303D" w:rsidRPr="00057F67">
        <w:t>tać z niej na każdym urządzeniu</w:t>
      </w:r>
      <w:r w:rsidR="00B77F11" w:rsidRPr="00057F67">
        <w:t xml:space="preserve"> niezależnie od wielkości ekranu czy </w:t>
      </w:r>
      <w:r w:rsidRPr="00057F67">
        <w:t xml:space="preserve">zainstalowanego </w:t>
      </w:r>
      <w:r w:rsidR="00B77F11" w:rsidRPr="00057F67">
        <w:t xml:space="preserve">sytemu. </w:t>
      </w:r>
    </w:p>
    <w:p w:rsidR="00057F67" w:rsidRPr="00057F67" w:rsidRDefault="00057F67" w:rsidP="00057F67">
      <w:pPr>
        <w:pStyle w:val="Tekstwiodcy"/>
      </w:pPr>
    </w:p>
    <w:p w:rsidR="00057F67" w:rsidRPr="00057F67" w:rsidRDefault="00057F67" w:rsidP="00057F67">
      <w:pPr>
        <w:pStyle w:val="Tekstwiodcy"/>
      </w:pPr>
      <w:r w:rsidRPr="00057F67">
        <w:t xml:space="preserve">Podstawowa funkcjonalność to: </w:t>
      </w:r>
    </w:p>
    <w:p w:rsidR="00057F67" w:rsidRPr="00057F67" w:rsidRDefault="00057F67" w:rsidP="00057F67">
      <w:pPr>
        <w:pStyle w:val="Tekstwiodcy"/>
      </w:pPr>
      <w:r w:rsidRPr="00057F67">
        <w:t>- rejestracja oraz logowanie;</w:t>
      </w:r>
    </w:p>
    <w:p w:rsidR="003F4280" w:rsidRPr="00057F67" w:rsidRDefault="003F4280" w:rsidP="00057F67">
      <w:pPr>
        <w:pStyle w:val="Tekstwiodcy"/>
      </w:pPr>
      <w:r w:rsidRPr="00057F67">
        <w:t>- przeglądanie produktów (dla wszystkich</w:t>
      </w:r>
      <w:r w:rsidR="00057F67" w:rsidRPr="00057F67">
        <w:t xml:space="preserve"> klientów</w:t>
      </w:r>
      <w:r w:rsidRPr="00057F67">
        <w:t>), </w:t>
      </w:r>
    </w:p>
    <w:p w:rsidR="003F4280" w:rsidRPr="00057F67" w:rsidRDefault="003F4280" w:rsidP="00057F67">
      <w:pPr>
        <w:pStyle w:val="Tekstwiodcy"/>
      </w:pPr>
      <w:r w:rsidRPr="00057F67">
        <w:t xml:space="preserve">- zamówienie produktu (dla </w:t>
      </w:r>
      <w:r w:rsidR="00057F67" w:rsidRPr="00057F67">
        <w:t>zalogowanego użytkownika</w:t>
      </w:r>
      <w:r w:rsidRPr="00057F67">
        <w:t>), </w:t>
      </w:r>
    </w:p>
    <w:p w:rsidR="003F4280" w:rsidRPr="00057F67" w:rsidRDefault="003F4280" w:rsidP="00057F67">
      <w:pPr>
        <w:pStyle w:val="Tekstwiodcy"/>
      </w:pPr>
      <w:r w:rsidRPr="00057F67">
        <w:t>- zmiana danych użytkownika</w:t>
      </w:r>
      <w:r w:rsidR="00057F67" w:rsidRPr="00057F67">
        <w:t>.</w:t>
      </w:r>
    </w:p>
    <w:p w:rsidR="00EB2DC1" w:rsidRPr="00427D5A" w:rsidRDefault="00EB2DC1" w:rsidP="00B77F11">
      <w:pPr>
        <w:pStyle w:val="Tekstwiodcy"/>
        <w:rPr>
          <w:lang w:val="pt-PT"/>
        </w:rPr>
      </w:pPr>
    </w:p>
    <w:p w:rsidR="00EB2DC1" w:rsidRDefault="00EB2DC1" w:rsidP="00EB2DC1">
      <w:pPr>
        <w:pStyle w:val="NrNagwek2"/>
      </w:pPr>
      <w:bookmarkStart w:id="8" w:name="_Toc498598415"/>
      <w:r>
        <w:t>Stan wiedzy</w:t>
      </w:r>
      <w:bookmarkEnd w:id="8"/>
      <w:r w:rsidR="00ED112B">
        <w:t xml:space="preserve"> obecnej</w:t>
      </w:r>
    </w:p>
    <w:p w:rsidR="00DB7BD2" w:rsidRPr="009308A0" w:rsidRDefault="00057F67" w:rsidP="009308A0">
      <w:pPr>
        <w:pStyle w:val="Tekstwiodcy"/>
      </w:pPr>
      <w:r w:rsidRPr="009308A0">
        <w:t>Handel elektroniczny</w:t>
      </w:r>
      <w:r w:rsidR="003C5278" w:rsidRPr="009308A0">
        <w:t xml:space="preserve"> [1]</w:t>
      </w:r>
      <w:r w:rsidR="00FD4A22" w:rsidRPr="009308A0">
        <w:t xml:space="preserve"> jest to rodzaj handlu polegający na sprzedaży towarów i usług oraz ich zakupie poprzez wykorzystanie sieci Internet jako środk</w:t>
      </w:r>
      <w:r w:rsidR="009F2E4B" w:rsidRPr="009308A0">
        <w:t>u</w:t>
      </w:r>
      <w:r w:rsidR="00FD4A22" w:rsidRPr="009308A0">
        <w:t xml:space="preserve"> wymiany pomiędzy sprzedawcą a konsumentem. Ze względu na swój globalny zasięg  handel elektroniczny umożliwia dotarcie do konsumentów z całego świata. </w:t>
      </w:r>
      <w:r w:rsidR="009F2E4B" w:rsidRPr="009308A0">
        <w:t>Handel ten można podzielić na handel pomiędzy:</w:t>
      </w:r>
    </w:p>
    <w:p w:rsidR="009F2E4B" w:rsidRPr="009308A0" w:rsidRDefault="009F2E4B" w:rsidP="009308A0">
      <w:pPr>
        <w:pStyle w:val="Tekstwiodcy"/>
      </w:pPr>
      <w:r w:rsidRPr="009308A0">
        <w:t>- firmami (B2B, ang. Business to Business),</w:t>
      </w:r>
    </w:p>
    <w:p w:rsidR="009F2E4B" w:rsidRPr="009308A0" w:rsidRDefault="009F2E4B" w:rsidP="009308A0">
      <w:pPr>
        <w:pStyle w:val="Tekstwiodcy"/>
      </w:pPr>
      <w:r w:rsidRPr="009308A0">
        <w:t>- firmą a konsumentem (B2C, ang. Business to Customer),</w:t>
      </w:r>
    </w:p>
    <w:p w:rsidR="009F2E4B" w:rsidRPr="009308A0" w:rsidRDefault="009F2E4B" w:rsidP="009308A0">
      <w:pPr>
        <w:pStyle w:val="Tekstwiodcy"/>
      </w:pPr>
      <w:r w:rsidRPr="009308A0">
        <w:t>- konsumentami (C2C, ang. Customer to Customer),</w:t>
      </w:r>
    </w:p>
    <w:p w:rsidR="009F2E4B" w:rsidRPr="009308A0" w:rsidRDefault="009F2E4B" w:rsidP="009308A0">
      <w:pPr>
        <w:pStyle w:val="Tekstwiodcy"/>
      </w:pPr>
      <w:r w:rsidRPr="009308A0">
        <w:t>- konsumentem a firmą (C2B, ang. Customer to Business).</w:t>
      </w:r>
    </w:p>
    <w:p w:rsidR="00FD4A22" w:rsidRPr="009308A0" w:rsidRDefault="00FD4A22" w:rsidP="009308A0">
      <w:pPr>
        <w:pStyle w:val="Tekstwiodcy"/>
      </w:pPr>
    </w:p>
    <w:p w:rsidR="009F2E4B" w:rsidRPr="009308A0" w:rsidRDefault="009F2E4B" w:rsidP="009308A0">
      <w:pPr>
        <w:pStyle w:val="Tekstwiodcy"/>
      </w:pPr>
      <w:r w:rsidRPr="009308A0">
        <w:t>Rodzaj handlu jaki reprezentuje zaimplementowana aplikacja to bezpośredni handel elektroniczny. Oznacza to, że całość transakcji poczynając od przeglądnięcia i wybrania produktu, aż do realizacji zamówienia ma miejsce poprzez sieć Internet.</w:t>
      </w:r>
    </w:p>
    <w:p w:rsidR="00DB7BD2" w:rsidRPr="009308A0" w:rsidRDefault="00DB7BD2" w:rsidP="009308A0">
      <w:pPr>
        <w:pStyle w:val="Tekstwiodcy"/>
      </w:pPr>
    </w:p>
    <w:p w:rsidR="00C243EC" w:rsidRPr="009308A0" w:rsidRDefault="007006F5" w:rsidP="009308A0">
      <w:pPr>
        <w:pStyle w:val="Tekstwiodcy"/>
      </w:pPr>
      <w:r w:rsidRPr="009308A0">
        <w:lastRenderedPageBreak/>
        <w:t>Rozwiązań implementacji sklepu internetowego jest wiele. Poczynając od własnych implementacji, przez proste systemy zarządzania treścią, aż po potężne systemy używane przez duże firmy.</w:t>
      </w:r>
      <w:r w:rsidR="00C243EC" w:rsidRPr="009308A0">
        <w:t xml:space="preserve"> Prowadzenie e-biznesu wiąże się z całą logistyką sprzedaży, dlatego podczas wyboru oprogramowania dla sklepu internetowego trzeba uwzględnić między innymi takie czynniki jak skalowalność oprogramowania, integracja z systemami zewnętrznymi czy wymogi serwerowe.</w:t>
      </w:r>
    </w:p>
    <w:p w:rsidR="00C243EC" w:rsidRPr="009308A0" w:rsidRDefault="00C243EC" w:rsidP="009308A0">
      <w:pPr>
        <w:pStyle w:val="Tekstwiodcy"/>
      </w:pPr>
    </w:p>
    <w:p w:rsidR="008B7498" w:rsidRPr="009308A0" w:rsidRDefault="007006F5" w:rsidP="009308A0">
      <w:pPr>
        <w:pStyle w:val="Tekstwiodcy"/>
      </w:pPr>
      <w:r w:rsidRPr="009308A0">
        <w:t xml:space="preserve">Jednym z największych i najpopularniejszych systemów do zarządzania sklepem internetowym jest platforma Magento. Jest to rozbudowany system, który polecany jest dla największych firm, posiadających dużą liczbę </w:t>
      </w:r>
      <w:r w:rsidR="00B964C7" w:rsidRPr="009308A0">
        <w:t>produktów</w:t>
      </w:r>
      <w:r w:rsidRPr="009308A0">
        <w:t>. Przykłady firm posiadających swój sklep internetowy w platformie Magento to między innymi: FORD Motors, Nike, Cicso Systems.</w:t>
      </w:r>
      <w:r w:rsidR="008B7498" w:rsidRPr="009308A0">
        <w:t xml:space="preserve"> </w:t>
      </w:r>
    </w:p>
    <w:p w:rsidR="007006F5" w:rsidRPr="009308A0" w:rsidRDefault="008B7498" w:rsidP="009308A0">
      <w:pPr>
        <w:pStyle w:val="Tekstwiodcy"/>
      </w:pPr>
      <w:r w:rsidRPr="009308A0">
        <w:t>Magento posiada szereg rozbudowanych funkcjonalności takich jak system analiz, raportowanie błędów, wbudowany system płatności</w:t>
      </w:r>
      <w:r w:rsidR="003035BA" w:rsidRPr="009308A0">
        <w:t xml:space="preserve"> czy tworzenie różnych szablonów zmieniających wygląd dla rożnych produktów. Dodatkowo system Magento umożliwia zarządzanie z panelu administratora kilkoma sklepami na raz.</w:t>
      </w:r>
    </w:p>
    <w:p w:rsidR="003035BA" w:rsidRPr="009308A0" w:rsidRDefault="003035BA" w:rsidP="009308A0">
      <w:pPr>
        <w:pStyle w:val="Tekstwiodcy"/>
      </w:pPr>
      <w:r w:rsidRPr="009308A0">
        <w:t>Kolejną informacją o której warto wspomnieć jest wsparcie</w:t>
      </w:r>
      <w:r w:rsidR="008015A4" w:rsidRPr="009308A0">
        <w:t xml:space="preserve"> techniczne,</w:t>
      </w:r>
      <w:r w:rsidRPr="009308A0">
        <w:t xml:space="preserve"> które w przypadku systemu Magento jest bardzo dobre, posiada swoje odpowiedniki zarówno w języku angielskim jak i polskim. Ze względu na dużą społeczność, która korzysta z systemu, w sieci Internet znajduje się duża liczba informacji jak i poradników na temat wszelkich zagadnień związanych z platformą Magento.</w:t>
      </w:r>
    </w:p>
    <w:p w:rsidR="003035BA" w:rsidRPr="009308A0" w:rsidRDefault="003035BA" w:rsidP="009308A0">
      <w:pPr>
        <w:pStyle w:val="Tekstwiodcy"/>
      </w:pPr>
      <w:r w:rsidRPr="009308A0">
        <w:t>Architektura Magento jest na tyle elastyczna, że rozbudowanie wybranych funkcjonalności doświadczonemu programiście nie powinno sprawić trudności. Język używany w systemie to język PHP [2].</w:t>
      </w:r>
    </w:p>
    <w:p w:rsidR="003035BA" w:rsidRPr="009308A0" w:rsidRDefault="003035BA" w:rsidP="009308A0">
      <w:pPr>
        <w:pStyle w:val="Tekstwiodcy"/>
      </w:pPr>
    </w:p>
    <w:p w:rsidR="00B964C7" w:rsidRPr="009308A0" w:rsidRDefault="00B964C7" w:rsidP="009308A0">
      <w:pPr>
        <w:pStyle w:val="Tekstwiodcy"/>
      </w:pPr>
      <w:r w:rsidRPr="009308A0">
        <w:t xml:space="preserve">Zalety: </w:t>
      </w:r>
    </w:p>
    <w:p w:rsidR="008015A4" w:rsidRPr="009308A0" w:rsidRDefault="008015A4" w:rsidP="009308A0">
      <w:pPr>
        <w:pStyle w:val="Tekstwiodcy"/>
      </w:pPr>
      <w:r w:rsidRPr="009308A0">
        <w:t>- rozbudowane funkcjonalności,</w:t>
      </w:r>
    </w:p>
    <w:p w:rsidR="008015A4" w:rsidRPr="009308A0" w:rsidRDefault="008015A4" w:rsidP="009308A0">
      <w:pPr>
        <w:pStyle w:val="Tekstwiodcy"/>
      </w:pPr>
      <w:r w:rsidRPr="009308A0">
        <w:t>- indywidualne szablony produktów,</w:t>
      </w:r>
    </w:p>
    <w:p w:rsidR="008015A4" w:rsidRPr="009308A0" w:rsidRDefault="008015A4" w:rsidP="009308A0">
      <w:pPr>
        <w:pStyle w:val="Tekstwiodcy"/>
      </w:pPr>
      <w:r w:rsidRPr="009308A0">
        <w:t>- dobre wsparcie techniczne,</w:t>
      </w:r>
    </w:p>
    <w:p w:rsidR="008015A4" w:rsidRPr="009308A0" w:rsidRDefault="008015A4" w:rsidP="009308A0">
      <w:pPr>
        <w:pStyle w:val="Tekstwiodcy"/>
      </w:pPr>
      <w:r w:rsidRPr="009308A0">
        <w:t>- możliwość zarządzania kilkoma sklepami z jednego panelu administracyjnego,</w:t>
      </w:r>
    </w:p>
    <w:p w:rsidR="008015A4" w:rsidRPr="009308A0" w:rsidRDefault="008015A4" w:rsidP="009308A0">
      <w:pPr>
        <w:pStyle w:val="Tekstwiodcy"/>
      </w:pPr>
      <w:r w:rsidRPr="009308A0">
        <w:t>- możliwość indywidualnej rozbudowy skryptu.</w:t>
      </w:r>
    </w:p>
    <w:p w:rsidR="008015A4" w:rsidRPr="009308A0" w:rsidRDefault="008015A4" w:rsidP="009308A0">
      <w:pPr>
        <w:pStyle w:val="Tekstwiodcy"/>
      </w:pPr>
    </w:p>
    <w:p w:rsidR="008015A4" w:rsidRPr="009308A0" w:rsidRDefault="008015A4" w:rsidP="009308A0">
      <w:pPr>
        <w:pStyle w:val="Tekstwiodcy"/>
      </w:pPr>
    </w:p>
    <w:p w:rsidR="008015A4" w:rsidRPr="009308A0" w:rsidRDefault="008015A4" w:rsidP="009308A0">
      <w:pPr>
        <w:pStyle w:val="Tekstwiodcy"/>
      </w:pPr>
    </w:p>
    <w:p w:rsidR="008015A4" w:rsidRPr="009308A0" w:rsidRDefault="008015A4" w:rsidP="009308A0">
      <w:pPr>
        <w:pStyle w:val="Tekstwiodcy"/>
      </w:pPr>
    </w:p>
    <w:p w:rsidR="00B964C7" w:rsidRPr="009308A0" w:rsidRDefault="00B964C7" w:rsidP="009308A0">
      <w:pPr>
        <w:pStyle w:val="Tekstwiodcy"/>
      </w:pPr>
      <w:r w:rsidRPr="009308A0">
        <w:lastRenderedPageBreak/>
        <w:t>Wady:</w:t>
      </w:r>
    </w:p>
    <w:p w:rsidR="008015A4" w:rsidRPr="009308A0" w:rsidRDefault="008015A4" w:rsidP="009308A0">
      <w:pPr>
        <w:pStyle w:val="Tekstwiodcy"/>
      </w:pPr>
      <w:r w:rsidRPr="009308A0">
        <w:t>- duże wymagania serwerowe,</w:t>
      </w:r>
    </w:p>
    <w:p w:rsidR="008015A4" w:rsidRPr="009308A0" w:rsidRDefault="008015A4" w:rsidP="009308A0">
      <w:pPr>
        <w:pStyle w:val="Tekstwiodcy"/>
      </w:pPr>
      <w:r w:rsidRPr="009308A0">
        <w:t>- skomplikowana administracja,</w:t>
      </w:r>
    </w:p>
    <w:p w:rsidR="008015A4" w:rsidRPr="009308A0" w:rsidRDefault="008015A4" w:rsidP="009308A0">
      <w:pPr>
        <w:pStyle w:val="Tekstwiodcy"/>
      </w:pPr>
      <w:r w:rsidRPr="009308A0">
        <w:t>- platforma mało intuicyjna.</w:t>
      </w:r>
    </w:p>
    <w:p w:rsidR="00BC6781" w:rsidRPr="009308A0" w:rsidRDefault="00BC6781" w:rsidP="009308A0">
      <w:pPr>
        <w:pStyle w:val="Tekstwiodcy"/>
      </w:pPr>
    </w:p>
    <w:p w:rsidR="007006F5" w:rsidRPr="009308A0" w:rsidRDefault="007006F5" w:rsidP="009308A0">
      <w:pPr>
        <w:pStyle w:val="Tekstwiodcy"/>
      </w:pPr>
      <w:r w:rsidRPr="009308A0">
        <w:t xml:space="preserve">Kolejnym, również popularnym rozwiązaniem jest </w:t>
      </w:r>
      <w:r w:rsidR="00B964C7" w:rsidRPr="009308A0">
        <w:t>platforma</w:t>
      </w:r>
      <w:r w:rsidRPr="009308A0">
        <w:t xml:space="preserve"> </w:t>
      </w:r>
      <w:r w:rsidR="00D60993" w:rsidRPr="009308A0">
        <w:t xml:space="preserve">PrestaShop. </w:t>
      </w:r>
      <w:r w:rsidR="00B964C7" w:rsidRPr="009308A0">
        <w:t xml:space="preserve">Skrypt ten przeznaczony jest dla mniejszych firm, które nie posiadają w swoim asortymencie wielu produktów. Ze względów na swoją intuicyjność, PrestaShop jest polecany tym, którzy dopiero rozpoczynają </w:t>
      </w:r>
      <w:r w:rsidR="008015A4" w:rsidRPr="009308A0">
        <w:t>działalność związaną z handlem</w:t>
      </w:r>
      <w:r w:rsidR="00B964C7" w:rsidRPr="009308A0">
        <w:t xml:space="preserve"> elektroniczny</w:t>
      </w:r>
      <w:r w:rsidR="008015A4" w:rsidRPr="009308A0">
        <w:t>m</w:t>
      </w:r>
      <w:r w:rsidR="00B964C7" w:rsidRPr="009308A0">
        <w:t>.</w:t>
      </w:r>
      <w:r w:rsidR="008015A4" w:rsidRPr="009308A0">
        <w:t xml:space="preserve"> </w:t>
      </w:r>
    </w:p>
    <w:p w:rsidR="00712725" w:rsidRPr="009308A0" w:rsidRDefault="00712725" w:rsidP="009308A0">
      <w:pPr>
        <w:pStyle w:val="Tekstwiodcy"/>
      </w:pPr>
      <w:r w:rsidRPr="009308A0">
        <w:t>Platforma jest intuicyjna, co stanowi atut dla początkujących użytkowników systemu, posiada rozbudowaną społeczność, dzięki której istnieje wiele materiałów i poradników dotyczących pierwszych kroków w platformie, co również ułatwia wdrożenie projektu.</w:t>
      </w:r>
    </w:p>
    <w:p w:rsidR="00712725" w:rsidRPr="00426CAC" w:rsidRDefault="00712725" w:rsidP="009308A0">
      <w:pPr>
        <w:pStyle w:val="Tekstwiodcy"/>
        <w:rPr>
          <w:vertAlign w:val="superscript"/>
        </w:rPr>
      </w:pPr>
      <w:r w:rsidRPr="009308A0">
        <w:t>Wsparcie techniczne jest rozbudowane, przykładem mogą być polskie forma poświęcone tematowi platformy PrestaShop</w:t>
      </w:r>
      <w:r w:rsidRPr="00426CAC">
        <w:rPr>
          <w:rStyle w:val="Odwoanieprzypisudolnego"/>
        </w:rPr>
        <w:footnoteReference w:id="1"/>
      </w:r>
    </w:p>
    <w:p w:rsidR="008015A4" w:rsidRPr="009308A0" w:rsidRDefault="00712725" w:rsidP="009308A0">
      <w:pPr>
        <w:pStyle w:val="Tekstwiodcy"/>
      </w:pPr>
      <w:r w:rsidRPr="009308A0">
        <w:t>System posiada moduły umożliwiające miedzy innymi obsługę dowolnej liczby wersji językowych, wystawianie faktur, zarządzanie płatnościami, śledzenie przesyłki i wiele innych</w:t>
      </w:r>
      <w:r w:rsidRPr="009308A0">
        <w:rPr>
          <w:rStyle w:val="Odwoanieprzypisudolnego"/>
          <w:vertAlign w:val="baseline"/>
        </w:rPr>
        <w:footnoteReference w:id="2"/>
      </w:r>
      <w:r w:rsidR="009308A0" w:rsidRPr="009308A0">
        <w:t xml:space="preserve">. Niestety w darmowej wersji użytkownik utrzymuje jedynie dostęp do podstawowych funkcjonalności, natomiast te bardziej rozbudowane są płatne.  </w:t>
      </w:r>
    </w:p>
    <w:p w:rsidR="009308A0" w:rsidRPr="009308A0" w:rsidRDefault="009308A0" w:rsidP="009308A0">
      <w:pPr>
        <w:pStyle w:val="Tekstwiodcy"/>
      </w:pPr>
    </w:p>
    <w:p w:rsidR="00B964C7" w:rsidRPr="009308A0" w:rsidRDefault="00B964C7" w:rsidP="009308A0">
      <w:pPr>
        <w:pStyle w:val="Tekstwiodcy"/>
      </w:pPr>
      <w:r w:rsidRPr="009308A0">
        <w:t xml:space="preserve">Zalety: </w:t>
      </w:r>
    </w:p>
    <w:p w:rsidR="009308A0" w:rsidRPr="009308A0" w:rsidRDefault="009308A0" w:rsidP="009308A0">
      <w:pPr>
        <w:pStyle w:val="Tekstwiodcy"/>
      </w:pPr>
      <w:r w:rsidRPr="009308A0">
        <w:t>- intuicyjny interfejs,</w:t>
      </w:r>
    </w:p>
    <w:p w:rsidR="009308A0" w:rsidRDefault="009308A0" w:rsidP="009308A0">
      <w:pPr>
        <w:pStyle w:val="Tekstwiodcy"/>
      </w:pPr>
      <w:r w:rsidRPr="009308A0">
        <w:t xml:space="preserve">- </w:t>
      </w:r>
      <w:r>
        <w:t>prosta instalacja i modyfikacja,</w:t>
      </w:r>
    </w:p>
    <w:p w:rsidR="009308A0" w:rsidRDefault="009308A0" w:rsidP="009308A0">
      <w:pPr>
        <w:pStyle w:val="Tekstwiodcy"/>
      </w:pPr>
      <w:r>
        <w:t>- wydajność (dla relatywnie małej liczby produktów),</w:t>
      </w:r>
    </w:p>
    <w:p w:rsidR="009308A0" w:rsidRDefault="009308A0" w:rsidP="009308A0">
      <w:pPr>
        <w:pStyle w:val="Tekstwiodcy"/>
      </w:pPr>
      <w:r>
        <w:t>- rozbudowana społeczność.</w:t>
      </w:r>
    </w:p>
    <w:p w:rsidR="009308A0" w:rsidRDefault="009308A0" w:rsidP="009308A0">
      <w:pPr>
        <w:pStyle w:val="Tekstwiodcy"/>
      </w:pPr>
    </w:p>
    <w:p w:rsidR="00B964C7" w:rsidRDefault="00B964C7" w:rsidP="009308A0">
      <w:pPr>
        <w:pStyle w:val="Tekstwiodcy"/>
      </w:pPr>
      <w:r w:rsidRPr="009308A0">
        <w:t>Wady:</w:t>
      </w:r>
    </w:p>
    <w:p w:rsidR="009308A0" w:rsidRDefault="009308A0" w:rsidP="009308A0">
      <w:pPr>
        <w:pStyle w:val="Tekstwiodcy"/>
      </w:pPr>
      <w:r>
        <w:t>- płatne funkcjonalności,</w:t>
      </w:r>
    </w:p>
    <w:p w:rsidR="009308A0" w:rsidRDefault="009308A0" w:rsidP="009308A0">
      <w:pPr>
        <w:pStyle w:val="Tekstwiodcy"/>
      </w:pPr>
      <w:r>
        <w:t>- spora ilość poprawek,</w:t>
      </w:r>
    </w:p>
    <w:p w:rsidR="009308A0" w:rsidRPr="009308A0" w:rsidRDefault="009308A0" w:rsidP="009308A0">
      <w:pPr>
        <w:pStyle w:val="Tekstwiodcy"/>
      </w:pPr>
      <w:r>
        <w:t>- trudność w modyfikacji skryptów.</w:t>
      </w:r>
    </w:p>
    <w:p w:rsidR="00DB7BD2" w:rsidRDefault="00DB7BD2" w:rsidP="009308A0">
      <w:pPr>
        <w:pStyle w:val="Tekstwiodcy"/>
      </w:pPr>
    </w:p>
    <w:p w:rsidR="00426CAC" w:rsidRDefault="00426CAC" w:rsidP="009308A0">
      <w:pPr>
        <w:pStyle w:val="Tekstwiodcy"/>
      </w:pPr>
    </w:p>
    <w:p w:rsidR="00426CAC" w:rsidRPr="009308A0" w:rsidRDefault="00426CAC" w:rsidP="009308A0">
      <w:pPr>
        <w:pStyle w:val="Tekstwiodcy"/>
      </w:pPr>
    </w:p>
    <w:p w:rsidR="00DB7BD2" w:rsidRPr="00426CAC" w:rsidRDefault="00BB4E15" w:rsidP="009308A0">
      <w:pPr>
        <w:pStyle w:val="Tekstwiodcy"/>
        <w:rPr>
          <w:color w:val="FF0000"/>
        </w:rPr>
      </w:pPr>
      <w:r w:rsidRPr="00426CAC">
        <w:rPr>
          <w:color w:val="FF0000"/>
        </w:rPr>
        <w:lastRenderedPageBreak/>
        <w:t>Istnieją</w:t>
      </w:r>
      <w:r w:rsidR="00DB7BD2" w:rsidRPr="00426CAC">
        <w:rPr>
          <w:color w:val="FF0000"/>
        </w:rPr>
        <w:t xml:space="preserve"> tez inne systemy, tabelka, </w:t>
      </w:r>
      <w:r w:rsidRPr="00426CAC">
        <w:rPr>
          <w:color w:val="FF0000"/>
        </w:rPr>
        <w:t>porównanie</w:t>
      </w:r>
      <w:r w:rsidR="00DB7BD2" w:rsidRPr="00426CAC">
        <w:rPr>
          <w:color w:val="FF0000"/>
        </w:rPr>
        <w:t xml:space="preserve"> </w:t>
      </w:r>
      <w:r w:rsidRPr="00426CAC">
        <w:rPr>
          <w:color w:val="FF0000"/>
        </w:rPr>
        <w:t xml:space="preserve">itp. (nazwa, cechy, opis) </w:t>
      </w:r>
    </w:p>
    <w:p w:rsidR="00EB2DC1" w:rsidRDefault="00EB2DC1" w:rsidP="00EB2DC1">
      <w:pPr>
        <w:pStyle w:val="Tekstwiodcy"/>
      </w:pPr>
    </w:p>
    <w:p w:rsidR="00EB2DC1" w:rsidRDefault="00EB2DC1" w:rsidP="00EB2DC1">
      <w:pPr>
        <w:pStyle w:val="NrNagwek2"/>
      </w:pPr>
      <w:bookmarkStart w:id="9" w:name="_Toc498598416"/>
      <w:r>
        <w:t>Przedstawienie zawartości poszczególnych rozdziałów pracy</w:t>
      </w:r>
      <w:bookmarkEnd w:id="9"/>
    </w:p>
    <w:p w:rsidR="00EB2DC1" w:rsidRDefault="00EB2DC1" w:rsidP="00EB2DC1">
      <w:pPr>
        <w:pStyle w:val="Tekstwiodcy"/>
      </w:pPr>
      <w:r w:rsidRPr="00D528FB">
        <w:t>Lorem ipsum dolor sit amet, consectetur adipiscing elit. Mauris id dapibus enim. Etiam lobortis pulvinar enim in maximus.</w:t>
      </w:r>
    </w:p>
    <w:p w:rsidR="00927281" w:rsidRPr="00927281" w:rsidRDefault="00587454" w:rsidP="00EB2DC1">
      <w:pPr>
        <w:pStyle w:val="Tekstwiodcy"/>
        <w:rPr>
          <w:b/>
          <w:u w:val="single"/>
        </w:rPr>
      </w:pPr>
      <w:r>
        <w:rPr>
          <w:b/>
          <w:u w:val="single"/>
        </w:rPr>
        <w:t>+ to n</w:t>
      </w:r>
      <w:r w:rsidR="00927281" w:rsidRPr="00927281">
        <w:rPr>
          <w:b/>
          <w:u w:val="single"/>
        </w:rPr>
        <w:t>a końcu</w:t>
      </w:r>
    </w:p>
    <w:p w:rsidR="00EB2DC1" w:rsidRDefault="00EB2DC1" w:rsidP="00EB2DC1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60"/>
          <w:szCs w:val="28"/>
        </w:rPr>
      </w:pPr>
      <w:r>
        <w:br w:type="page"/>
      </w:r>
    </w:p>
    <w:p w:rsidR="00EB2DC1" w:rsidRDefault="00EB2DC1" w:rsidP="00EB2DC1">
      <w:pPr>
        <w:pStyle w:val="NrNagwek1"/>
      </w:pPr>
      <w:bookmarkStart w:id="10" w:name="_Toc498598417"/>
      <w:r>
        <w:lastRenderedPageBreak/>
        <w:t>Teoria</w:t>
      </w:r>
      <w:bookmarkEnd w:id="10"/>
    </w:p>
    <w:p w:rsidR="00EB2DC1" w:rsidRDefault="00EB2DC1" w:rsidP="00EB2DC1">
      <w:pPr>
        <w:pStyle w:val="NrNagwek2"/>
      </w:pPr>
      <w:bookmarkStart w:id="11" w:name="_Toc498598418"/>
      <w:r>
        <w:t xml:space="preserve">Rys historyczny, rozwój rynku </w:t>
      </w:r>
      <w:r w:rsidR="00953738">
        <w:t>elektronicznego</w:t>
      </w:r>
      <w:bookmarkEnd w:id="11"/>
    </w:p>
    <w:p w:rsidR="00886BA0" w:rsidRDefault="00886BA0" w:rsidP="00EB2DC1">
      <w:pPr>
        <w:pStyle w:val="Tekstwiodcy"/>
      </w:pPr>
      <w:r>
        <w:t xml:space="preserve">Na przestrzeni ostatnich lat, można zaobserwować dynamiczny rozwój handlu elektronicznego, co ma swoją przyczynę zarówno w rozwoju technologicznym jak i wzrostem liczby internautów. </w:t>
      </w:r>
      <w:r w:rsidR="00446A65">
        <w:t>Dużym czynnikiem na wzrost popularności handlu elektronicznego miała również popularyzacja urządzeń mobilnych (tzw. „era urządzeń mobilnych”).</w:t>
      </w:r>
    </w:p>
    <w:p w:rsidR="00446A65" w:rsidRPr="002A1471" w:rsidRDefault="00446A65" w:rsidP="002A1471">
      <w:pPr>
        <w:pStyle w:val="Tekstwiodcy"/>
      </w:pPr>
      <w:r>
        <w:t>Jeszcze kilka lat temu (</w:t>
      </w:r>
      <w:r w:rsidRPr="00446A65">
        <w:rPr>
          <w:color w:val="FF0000"/>
        </w:rPr>
        <w:t>jakas wzmianka ze 2017?</w:t>
      </w:r>
      <w:r>
        <w:t xml:space="preserve">)  handel elektroniczny był na tyle mało popularny, że większość konsumentów nabywało dobra lub usługi w tradycyjny, „stacjonarny” </w:t>
      </w:r>
      <w:r w:rsidRPr="002A1471">
        <w:t>sposób. Ludziom brakowało zaufania do zawierania transakcji przez sieć Internet. W czasach obecnych jest inaczej. Gwałtowny rozwój samej sieci Internet, wzrost zabezpieczeń podczas przesyłania danych czy powstawanie stron, a w tym sklepów internetowych, i ich globalna popularyzacja zaowocowała wzrostem liczby internautów.</w:t>
      </w:r>
      <w:r w:rsidR="002A1471">
        <w:t xml:space="preserve"> W roku pisania pracy tj. 2017 szacowana liczba internautów wynosi 3.4 biliona, co daje 46% populacji świata, z prawdopodobieństwem wzrostu do 56% do roku 2022</w:t>
      </w:r>
      <w:r w:rsidR="002A1471">
        <w:rPr>
          <w:rStyle w:val="Odwoanieprzypisudolnego"/>
        </w:rPr>
        <w:footnoteReference w:id="3"/>
      </w:r>
      <w:r w:rsidR="002A1471">
        <w:t>.</w:t>
      </w:r>
    </w:p>
    <w:p w:rsidR="00BC0B18" w:rsidRPr="002A1471" w:rsidRDefault="00BC0B18" w:rsidP="002A1471">
      <w:pPr>
        <w:pStyle w:val="Tekstwiodcy"/>
      </w:pPr>
    </w:p>
    <w:p w:rsidR="005023FB" w:rsidRDefault="005023FB" w:rsidP="002A1471">
      <w:pPr>
        <w:pStyle w:val="Tekstwiodcy"/>
      </w:pPr>
      <w:r>
        <w:t>Prognozy dotyczące handlu elektronicznego na rok 2017, przewidują że w najbliższych latach zakupy dokonywane przez Internet będą w głównej mierze dokonywane za pośrednictwem urządzeń mobilnych, takich jak telefon komórkowy czy tablet. Urządzenia te umożliwiają korzystanie z Internetu z dowolnego miejsca, o dowolnej porze, co jest wielką zaletą dla sklepów internetowych</w:t>
      </w:r>
      <w:r w:rsidR="00253E65">
        <w:t>, ponieważ użytkownik może w łatwy i szybki sposób dokonać zakupu.</w:t>
      </w:r>
      <w:r>
        <w:t xml:space="preserve"> </w:t>
      </w:r>
      <w:r w:rsidR="00253E65">
        <w:t>Warto więc</w:t>
      </w:r>
      <w:r>
        <w:t xml:space="preserve"> zapewnić, by strona sklepu internetowego była dopasowana do urządzeń o mniejszym ekranie. Czynniki te mają wpływ na komfort potencjonalnego klienta, </w:t>
      </w:r>
      <w:r w:rsidR="00253E65">
        <w:t xml:space="preserve">którego staramy się pozyskać. </w:t>
      </w:r>
    </w:p>
    <w:p w:rsidR="0011418F" w:rsidRDefault="0011418F">
      <w:pPr>
        <w:spacing w:after="200" w:line="276" w:lineRule="auto"/>
        <w:jc w:val="left"/>
      </w:pPr>
      <w:r>
        <w:br w:type="page"/>
      </w:r>
    </w:p>
    <w:p w:rsidR="00A30286" w:rsidRDefault="00A30286" w:rsidP="002A1471">
      <w:pPr>
        <w:pStyle w:val="Tekstwiodcy"/>
      </w:pPr>
    </w:p>
    <w:p w:rsidR="00293B39" w:rsidRDefault="00253E65" w:rsidP="002A1471">
      <w:pPr>
        <w:pStyle w:val="Tekstwiodcy"/>
      </w:pPr>
      <w:r>
        <w:t xml:space="preserve">Korzystanie z dóbr i usług sklepów stacjonarnych wiąże się z poświęceniem czasu i pewnymi kosztami np. dojazdu. Warto również wspomnieć, że wybierając się do centrum handlowego często możemy natrafić na kolejki, przez co </w:t>
      </w:r>
      <w:r w:rsidR="00293B39">
        <w:t>tracimy</w:t>
      </w:r>
      <w:r>
        <w:t xml:space="preserve"> nasz czas, przykuwające naszą uwagę, niezliczone banery oferujące </w:t>
      </w:r>
      <w:r w:rsidR="00293B39">
        <w:t>informujące o wszelkich promocjach</w:t>
      </w:r>
      <w:r w:rsidR="0026069E">
        <w:t>, czy płatności jedynie gotówkowe, co w dobie Internetu może okazać się uciążliwe.</w:t>
      </w:r>
      <w:r w:rsidR="00293B39">
        <w:t xml:space="preserve"> Zakupy produktów o większych gabarytach wiąże się również z kosztami dowozu do wskazanego miejsca lub posiadaniem własnego środka transportu.</w:t>
      </w:r>
    </w:p>
    <w:p w:rsidR="00293B39" w:rsidRDefault="00253E65" w:rsidP="00293B39">
      <w:pPr>
        <w:pStyle w:val="Tekstwiodcy"/>
      </w:pPr>
      <w:r>
        <w:t xml:space="preserve"> Dzięki handl</w:t>
      </w:r>
      <w:r w:rsidR="0026069E">
        <w:t>owi</w:t>
      </w:r>
      <w:r>
        <w:t xml:space="preserve"> elektronicznemu mamy możliwość</w:t>
      </w:r>
      <w:r w:rsidR="00293B39">
        <w:t xml:space="preserve"> wyeliminowania wyżej wymienionych niedogodności. Mamy możliwość</w:t>
      </w:r>
      <w:r>
        <w:t xml:space="preserve"> robienia zakupów nie wychodząc z domu</w:t>
      </w:r>
      <w:r w:rsidR="00293B39">
        <w:t>, oszczędzając nasz</w:t>
      </w:r>
      <w:r>
        <w:t xml:space="preserve"> czas, a często i pieniądze.</w:t>
      </w:r>
      <w:r w:rsidR="00293B39">
        <w:t xml:space="preserve"> </w:t>
      </w:r>
      <w:r w:rsidR="0026069E">
        <w:t xml:space="preserve">Płatności elektroniczne udostępnianie przez sklepy internetowe są odpowiednio zabezpieczone, duża część z płatności jest dokonywanych w czasie rzeczywistym, dzięki czemu nie musimy czekać na zaksięgowanie transakcji w banku sprzedawcy.  </w:t>
      </w:r>
    </w:p>
    <w:p w:rsidR="00253E65" w:rsidRDefault="00293B39" w:rsidP="00293B39">
      <w:pPr>
        <w:pStyle w:val="Tekstwiodcy"/>
      </w:pPr>
      <w:r>
        <w:t xml:space="preserve">Siedząc wygodnie w fotelu czy przy biurku możemy przeglądać interesujące nas dobra / usługi nie natrafiając przy tym na kolejki czy problemy związane z dostaniem się do jednostki sklepu. Obecnie większość sklepów internetowych oferuje swoim klientom sprawdzenie produktu przed jego zakupem, czy też bezpłatny zwrot przed upływem określonej liczby dni od daty zakupu, </w:t>
      </w:r>
      <w:r w:rsidR="0026069E">
        <w:t>dlatego</w:t>
      </w:r>
      <w:r>
        <w:t xml:space="preserve"> klient nie musi obawiać się jakości czy stanu towaru. </w:t>
      </w:r>
    </w:p>
    <w:p w:rsidR="00293B39" w:rsidRPr="002A1471" w:rsidRDefault="00293B39" w:rsidP="00293B39">
      <w:pPr>
        <w:pStyle w:val="Tekstwiodcy"/>
      </w:pPr>
      <w:r>
        <w:t xml:space="preserve">Towary w głównej mierze </w:t>
      </w:r>
      <w:r w:rsidR="0026069E">
        <w:t xml:space="preserve">dostarczane są przez firmy zewnętrzne oferujące usługę dostaw dóbr pod wskazany adres, więc problem transportu zamówionych towarów jest rozwiązywany przez sprzedawcę. </w:t>
      </w:r>
    </w:p>
    <w:p w:rsidR="005023FB" w:rsidRDefault="005023FB" w:rsidP="00EB2DC1"/>
    <w:p w:rsidR="0011418F" w:rsidRDefault="0011418F" w:rsidP="00EB2DC1"/>
    <w:p w:rsidR="0011418F" w:rsidRDefault="0011418F" w:rsidP="00EB2DC1">
      <w:r>
        <w:tab/>
        <w:t>W latach wcześniejszych, gdy zakupy przez Internet dla większości ludzi były nowością i jedynie pewnym zamysłem, do tworzenia sklepów internetowych używano takich języków jak HTML</w:t>
      </w:r>
      <w:r>
        <w:rPr>
          <w:noProof/>
        </w:rPr>
        <w:t xml:space="preserve"> [3]</w:t>
      </w:r>
      <w:r>
        <w:t xml:space="preserve"> wraz z CSS </w:t>
      </w:r>
      <w:r>
        <w:rPr>
          <w:noProof/>
        </w:rPr>
        <w:t>[4]</w:t>
      </w:r>
      <w:r>
        <w:t xml:space="preserve"> do prezentacji strony internetowej i PHP</w:t>
      </w:r>
      <w:r w:rsidR="007962B6">
        <w:t xml:space="preserve"> </w:t>
      </w:r>
      <w:r w:rsidR="007962B6">
        <w:rPr>
          <w:noProof/>
        </w:rPr>
        <w:t>[5]</w:t>
      </w:r>
      <w:r>
        <w:t xml:space="preserve"> do komunikacji strony z bazą danych. Bazy danych były w głównej mierze bazami danych typu SQL</w:t>
      </w:r>
      <w:r w:rsidR="007962B6">
        <w:t xml:space="preserve"> </w:t>
      </w:r>
      <w:r w:rsidR="007962B6">
        <w:rPr>
          <w:noProof/>
        </w:rPr>
        <w:t>[6]</w:t>
      </w:r>
      <w:r>
        <w:t>.</w:t>
      </w:r>
      <w:r w:rsidR="007962B6">
        <w:t xml:space="preserve"> </w:t>
      </w:r>
    </w:p>
    <w:p w:rsidR="007962B6" w:rsidRDefault="007962B6" w:rsidP="00EB2DC1">
      <w:r>
        <w:tab/>
        <w:t xml:space="preserve">Na przestrzeni ostatnich lat wachlarz dostępnych technologii mogących posłużyć do implementacji aplikacji internetowej, powiększył się wiele nowych pozycji. Wybór jest  spory, a każda z technologii wiąże się z szeroko rozumianym pojęciem „tworzenia stron internetowych” (ang. </w:t>
      </w:r>
      <w:r w:rsidRPr="007962B6">
        <w:t>web development</w:t>
      </w:r>
      <w:r>
        <w:t>). Strony internetowe zostały wzbogacone o skryptowy język wykonywany po stronie klienta (JavaScript), interpretowany przez przeglądarkę. Dzięki temu na stronie zostały wprowadzone dynamiczne, a nie jedynie statyczne, elementy.</w:t>
      </w:r>
    </w:p>
    <w:p w:rsidR="00E435FF" w:rsidRPr="00E435FF" w:rsidRDefault="00E435FF" w:rsidP="00E435FF">
      <w:pPr>
        <w:pStyle w:val="Tekstwiodcy"/>
      </w:pPr>
      <w:r>
        <w:lastRenderedPageBreak/>
        <w:tab/>
        <w:t xml:space="preserve">W dzisiejszych czasach po stronie klienckiej (strona internetowa) w głównej mierze wykorzystywane są języki takie jak HTML5, CSS3, JavaScript. JavaScript stał się na tyle popularny, że doczekał się implementacji języków ze zgodną kompilacją wsteczną (np. </w:t>
      </w:r>
      <w:r w:rsidRPr="00E435FF">
        <w:t xml:space="preserve">TypeScript) czy też frameworków takich jak Angular, React, czy Vue.js. </w:t>
      </w:r>
    </w:p>
    <w:p w:rsidR="00E435FF" w:rsidRPr="00E435FF" w:rsidRDefault="00E435FF" w:rsidP="00E435FF">
      <w:pPr>
        <w:pStyle w:val="Tekstwiodcy"/>
      </w:pPr>
      <w:r w:rsidRPr="00E435FF">
        <w:tab/>
        <w:t>Po stronie aplikacji realizującej funkcje serwera (ang. backend), możliwości również jest sporo, poczynając od wcześniej wymienionego języka PHP</w:t>
      </w:r>
      <w:r w:rsidR="00432B84">
        <w:t xml:space="preserve"> który w dniu pisania pracy doczekał się już 7 wersji</w:t>
      </w:r>
      <w:r w:rsidRPr="00E435FF">
        <w:t>, przez język obiektowy JAVA, ASP.NET,</w:t>
      </w:r>
      <w:r w:rsidR="0014010E">
        <w:t xml:space="preserve"> a nawet JavaScript. W przypadku użycia języka JavaScript należy użyć środowiska uruchomieniowego Node.js, dzięki któremu napisany kod będzie działał po stronie serwera. </w:t>
      </w:r>
    </w:p>
    <w:p w:rsidR="00E435FF" w:rsidRDefault="00E435FF" w:rsidP="00E435FF">
      <w:pPr>
        <w:pStyle w:val="Tekstwiodcy"/>
        <w:rPr>
          <w:color w:val="FF0000"/>
        </w:rPr>
      </w:pPr>
      <w:r w:rsidRPr="00E435FF">
        <w:tab/>
        <w:t>Bazy danych można podzielić na bazy typu SQL (ang. Structured Query Language), oraz bazy danych typu NoSql (ang. Not Only SQL)</w:t>
      </w:r>
      <w:r w:rsidR="0014010E">
        <w:t xml:space="preserve">. </w:t>
      </w:r>
      <w:r w:rsidR="0014010E" w:rsidRPr="0014010E">
        <w:rPr>
          <w:color w:val="FF0000"/>
        </w:rPr>
        <w:t>COS O BAZACH</w:t>
      </w:r>
    </w:p>
    <w:p w:rsidR="0014010E" w:rsidRDefault="0014010E" w:rsidP="00E435FF">
      <w:pPr>
        <w:pStyle w:val="Tekstwiodcy"/>
      </w:pPr>
    </w:p>
    <w:p w:rsidR="0014010E" w:rsidRPr="00E435FF" w:rsidRDefault="0014010E" w:rsidP="00E435FF">
      <w:pPr>
        <w:pStyle w:val="Tekstwiodcy"/>
      </w:pPr>
      <w:r>
        <w:t>Wybór zarówno języków wykorzystywanych w aplikacji klienckiej, aplikacji serwerowej czy rodzaju bazy danych zależy tylko i wyłącznie od preferencji programisty. Podczas wyboru warto jednak zwrócić uwagę na wsparcie techniczne, społeczność użytkowników, czy  dostępność literatury.</w:t>
      </w:r>
    </w:p>
    <w:p w:rsidR="00E435FF" w:rsidRPr="00D528FB" w:rsidRDefault="00E435FF" w:rsidP="00EB2DC1"/>
    <w:p w:rsidR="00EB2DC1" w:rsidRDefault="00EB2DC1" w:rsidP="00EB2DC1">
      <w:pPr>
        <w:pStyle w:val="NrNagwek2"/>
      </w:pPr>
      <w:bookmarkStart w:id="12" w:name="_Toc498598419"/>
      <w:r>
        <w:t>Użyte technologie</w:t>
      </w:r>
      <w:bookmarkEnd w:id="12"/>
    </w:p>
    <w:p w:rsidR="0014010E" w:rsidRPr="0014010E" w:rsidRDefault="0014010E" w:rsidP="0014010E">
      <w:pPr>
        <w:pStyle w:val="Tekstwiodcy"/>
        <w:ind w:firstLine="708"/>
      </w:pPr>
      <w:r>
        <w:t xml:space="preserve">W poniższym rozdziale przedstawiłem opis teoretyczny użytych w projekcie technologii, wraz z wytłumaczeniem pewnym zagadnień. Do implementacji aplikacji klienckiej został wykorzystany Framework </w:t>
      </w:r>
      <w:r>
        <w:rPr>
          <w:i/>
        </w:rPr>
        <w:t>Angular 4</w:t>
      </w:r>
      <w:r>
        <w:t xml:space="preserve"> wraz z językami: TypeScript, HTML</w:t>
      </w:r>
      <w:r w:rsidR="00A155D1">
        <w:t xml:space="preserve"> 5 i SCSS</w:t>
      </w:r>
      <w:r w:rsidR="00D93D27">
        <w:t>, logika aplikacji serwerowej znajduje się w platformie Firebase, a użyta baza danych jest typu NoSQL.</w:t>
      </w:r>
    </w:p>
    <w:p w:rsidR="0014010E" w:rsidRDefault="0014010E" w:rsidP="0014010E">
      <w:pPr>
        <w:pStyle w:val="Tekstwiodcy"/>
        <w:ind w:left="851" w:firstLine="0"/>
      </w:pPr>
    </w:p>
    <w:p w:rsidR="00EB2DC1" w:rsidRDefault="00EB2DC1" w:rsidP="00EB2DC1">
      <w:pPr>
        <w:pStyle w:val="NrNagwek3"/>
      </w:pPr>
      <w:bookmarkStart w:id="13" w:name="_Toc498598420"/>
      <w:r>
        <w:t>Angular 4 i TypeScript</w:t>
      </w:r>
      <w:bookmarkEnd w:id="13"/>
    </w:p>
    <w:p w:rsidR="004040EF" w:rsidRDefault="001F2EAB" w:rsidP="00EB2DC1">
      <w:pPr>
        <w:pStyle w:val="Tekstwiodcy"/>
      </w:pPr>
      <w:r>
        <w:t xml:space="preserve">Platforma internetowa o otwartym kodzie (ang.  open </w:t>
      </w:r>
      <w:r w:rsidR="004040EF">
        <w:t>source</w:t>
      </w:r>
      <w:r>
        <w:t>)</w:t>
      </w:r>
      <w:r w:rsidR="004040EF">
        <w:t xml:space="preserve">  rozwijana przez firmę </w:t>
      </w:r>
      <w:r w:rsidR="004040EF">
        <w:rPr>
          <w:i/>
        </w:rPr>
        <w:t>Google.</w:t>
      </w:r>
      <w:r w:rsidR="004040EF">
        <w:t xml:space="preserve"> </w:t>
      </w:r>
      <w:r w:rsidR="004040EF">
        <w:rPr>
          <w:i/>
        </w:rPr>
        <w:t>Angular</w:t>
      </w:r>
      <w:r w:rsidR="004040EF">
        <w:t xml:space="preserve"> jest platformą do budowy aplikacji klienckiej opartej na językach </w:t>
      </w:r>
      <w:r w:rsidR="004040EF">
        <w:rPr>
          <w:i/>
        </w:rPr>
        <w:t>HTML</w:t>
      </w:r>
      <w:r w:rsidR="004040EF">
        <w:t xml:space="preserve"> oraz językach kompilowanych do </w:t>
      </w:r>
      <w:r w:rsidR="004040EF">
        <w:rPr>
          <w:i/>
        </w:rPr>
        <w:t>JavaScript</w:t>
      </w:r>
      <w:r w:rsidR="004040EF">
        <w:t>. Platforma posiada wbudowane funkcjonalności takie jak szablony deklaratywne</w:t>
      </w:r>
      <w:r w:rsidR="005F4203">
        <w:t xml:space="preserve"> czy</w:t>
      </w:r>
      <w:r w:rsidR="004040EF">
        <w:t xml:space="preserve"> wstrzykiwanie zależności </w:t>
      </w:r>
      <w:r w:rsidR="005F4203">
        <w:t>oraz własną linię komend, dzięki którym w łatwy sposób można stworzyć szkielet komponentu</w:t>
      </w:r>
      <w:r>
        <w:t xml:space="preserve"> (dodac rysunek, opisac w akapicie)</w:t>
      </w:r>
      <w:r w:rsidR="005F4203">
        <w:t>.</w:t>
      </w:r>
      <w:r>
        <w:t xml:space="preserve"> </w:t>
      </w:r>
      <w:r w:rsidR="005F4203">
        <w:rPr>
          <w:i/>
        </w:rPr>
        <w:t>Angular</w:t>
      </w:r>
      <w:r w:rsidR="005F4203">
        <w:t xml:space="preserve"> umożliwia programiście implementację aplikacji internetowej, mobilnej lub komputerowej. </w:t>
      </w:r>
    </w:p>
    <w:p w:rsidR="005F4203" w:rsidRDefault="005F4203" w:rsidP="00EB2DC1">
      <w:pPr>
        <w:pStyle w:val="Tekstwiodcy"/>
      </w:pPr>
    </w:p>
    <w:p w:rsidR="001F2EAB" w:rsidRPr="00057EFD" w:rsidRDefault="001F2EAB" w:rsidP="00EB2DC1">
      <w:pPr>
        <w:pStyle w:val="Tekstwiodcy"/>
        <w:rPr>
          <w:color w:val="FF0000"/>
        </w:rPr>
      </w:pPr>
      <w:r w:rsidRPr="00057EFD">
        <w:rPr>
          <w:color w:val="FF0000"/>
        </w:rPr>
        <w:t>+ akapit o szablonach, zależnościach, komendach (zalety)</w:t>
      </w:r>
    </w:p>
    <w:p w:rsidR="001F2EAB" w:rsidRPr="00057EFD" w:rsidRDefault="001F2EAB" w:rsidP="00EB2DC1">
      <w:pPr>
        <w:pStyle w:val="Tekstwiodcy"/>
        <w:rPr>
          <w:color w:val="FF0000"/>
        </w:rPr>
      </w:pPr>
      <w:r w:rsidRPr="00057EFD">
        <w:rPr>
          <w:color w:val="FF0000"/>
        </w:rPr>
        <w:t xml:space="preserve">+ książki </w:t>
      </w:r>
    </w:p>
    <w:p w:rsidR="001F2EAB" w:rsidRPr="00057EFD" w:rsidRDefault="001F2EAB" w:rsidP="00EB2DC1">
      <w:pPr>
        <w:pStyle w:val="Tekstwiodcy"/>
        <w:rPr>
          <w:color w:val="FF0000"/>
        </w:rPr>
      </w:pPr>
      <w:r w:rsidRPr="00057EFD">
        <w:rPr>
          <w:color w:val="FF0000"/>
        </w:rPr>
        <w:t>+ opisac dużo więcej (kilka stron</w:t>
      </w:r>
      <w:r w:rsidR="00D47899" w:rsidRPr="00057EFD">
        <w:rPr>
          <w:color w:val="FF0000"/>
        </w:rPr>
        <w:t>, calosc 4-5str</w:t>
      </w:r>
      <w:r w:rsidRPr="00057EFD">
        <w:rPr>
          <w:color w:val="FF0000"/>
        </w:rPr>
        <w:t>)</w:t>
      </w:r>
    </w:p>
    <w:p w:rsidR="001F2EAB" w:rsidRDefault="001F2EAB" w:rsidP="00EB2DC1">
      <w:pPr>
        <w:pStyle w:val="Tekstwiodcy"/>
      </w:pPr>
    </w:p>
    <w:p w:rsidR="005F4203" w:rsidRDefault="005F4203" w:rsidP="00EB2DC1">
      <w:pPr>
        <w:pStyle w:val="Tekstwiodcy"/>
      </w:pPr>
      <w:r>
        <w:t xml:space="preserve">W </w:t>
      </w:r>
      <w:r w:rsidR="00057EFD">
        <w:t>przedstawianej pracy</w:t>
      </w:r>
      <w:r>
        <w:t>,</w:t>
      </w:r>
      <w:r w:rsidR="00D47899">
        <w:t xml:space="preserve"> wraz z platformą (ang. framework) </w:t>
      </w:r>
      <w:r w:rsidRPr="005F4203">
        <w:rPr>
          <w:i/>
        </w:rPr>
        <w:t>Angular 4</w:t>
      </w:r>
      <w:r>
        <w:t xml:space="preserve"> został użyty język programowania </w:t>
      </w:r>
      <w:r w:rsidRPr="005F4203">
        <w:rPr>
          <w:i/>
        </w:rPr>
        <w:t>TypeScript</w:t>
      </w:r>
      <w:r>
        <w:t xml:space="preserve">. </w:t>
      </w:r>
      <w:bookmarkStart w:id="14" w:name="_GoBack"/>
      <w:bookmarkEnd w:id="14"/>
    </w:p>
    <w:p w:rsidR="005F4203" w:rsidRPr="005F4203" w:rsidRDefault="005F4203" w:rsidP="00EB2DC1">
      <w:pPr>
        <w:pStyle w:val="Tekstwiodcy"/>
      </w:pPr>
      <w:r>
        <w:t>+ opis typescript</w:t>
      </w:r>
      <w:r w:rsidR="001F2EAB">
        <w:t>, ksiazki</w:t>
      </w:r>
    </w:p>
    <w:p w:rsidR="00EB2DC1" w:rsidRDefault="00EB2DC1" w:rsidP="00EB2DC1">
      <w:pPr>
        <w:pStyle w:val="NrNagwek3"/>
      </w:pPr>
      <w:bookmarkStart w:id="15" w:name="_Toc498598421"/>
      <w:r>
        <w:t>Firebase</w:t>
      </w:r>
      <w:bookmarkEnd w:id="15"/>
      <w:r>
        <w:t xml:space="preserve"> </w:t>
      </w:r>
    </w:p>
    <w:p w:rsidR="00EB2DC1" w:rsidRDefault="00EB2DC1" w:rsidP="00EB2DC1">
      <w:pPr>
        <w:pStyle w:val="Tekstwiodcy"/>
      </w:pPr>
      <w:r w:rsidRPr="00D528FB">
        <w:t>Lorem ipsum dolor sit amet, consectetur adipiscing elit. Mauris id dapibus enim. Etiam lobortis pulvinar enim in maximus.</w:t>
      </w:r>
    </w:p>
    <w:p w:rsidR="00D47899" w:rsidRDefault="00D47899" w:rsidP="00EB2DC1">
      <w:pPr>
        <w:pStyle w:val="Tekstwiodcy"/>
      </w:pPr>
    </w:p>
    <w:p w:rsidR="00D47899" w:rsidRDefault="00D47899" w:rsidP="00EB2DC1">
      <w:pPr>
        <w:pStyle w:val="Tekstwiodcy"/>
      </w:pPr>
      <w:r>
        <w:t xml:space="preserve">Ogólny opis + szczegółowy funkcjonalności z których używam, </w:t>
      </w:r>
    </w:p>
    <w:p w:rsidR="00D47899" w:rsidRPr="00D528FB" w:rsidRDefault="00D47899" w:rsidP="00EB2DC1">
      <w:pPr>
        <w:pStyle w:val="Tekstwiodcy"/>
      </w:pPr>
    </w:p>
    <w:p w:rsidR="00EB2DC1" w:rsidRPr="00D17FC3" w:rsidRDefault="00EB2DC1" w:rsidP="00EB2DC1">
      <w:pPr>
        <w:pStyle w:val="Legenda"/>
      </w:pPr>
      <w:bookmarkStart w:id="16" w:name="_Toc465685652"/>
      <w:r w:rsidRPr="00D17FC3">
        <w:t xml:space="preserve">Tab. </w:t>
      </w:r>
      <w:r w:rsidR="00FD4A22">
        <w:fldChar w:fldCharType="begin"/>
      </w:r>
      <w:r w:rsidR="00FD4A22">
        <w:instrText xml:space="preserve"> SEQ Tab. \* ARABIC </w:instrText>
      </w:r>
      <w:r w:rsidR="00FD4A22">
        <w:fldChar w:fldCharType="separate"/>
      </w:r>
      <w:r w:rsidR="00426CAC">
        <w:rPr>
          <w:noProof/>
        </w:rPr>
        <w:t>1</w:t>
      </w:r>
      <w:r w:rsidR="00FD4A22">
        <w:rPr>
          <w:noProof/>
        </w:rPr>
        <w:fldChar w:fldCharType="end"/>
      </w:r>
      <w:r w:rsidRPr="00D17FC3">
        <w:t>. Przykład podpisu tabeli</w:t>
      </w:r>
      <w:bookmarkEnd w:id="16"/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B2DC1" w:rsidRPr="00D528FB" w:rsidTr="003C7EB4">
        <w:tc>
          <w:tcPr>
            <w:tcW w:w="1842" w:type="dxa"/>
          </w:tcPr>
          <w:p w:rsidR="00EB2DC1" w:rsidRPr="00D528FB" w:rsidRDefault="00EB2DC1" w:rsidP="003C7EB4"/>
        </w:tc>
        <w:tc>
          <w:tcPr>
            <w:tcW w:w="1842" w:type="dxa"/>
          </w:tcPr>
          <w:p w:rsidR="00EB2DC1" w:rsidRPr="00D528FB" w:rsidRDefault="00EB2DC1" w:rsidP="003C7EB4"/>
        </w:tc>
        <w:tc>
          <w:tcPr>
            <w:tcW w:w="1842" w:type="dxa"/>
          </w:tcPr>
          <w:p w:rsidR="00EB2DC1" w:rsidRPr="00D528FB" w:rsidRDefault="00EB2DC1" w:rsidP="003C7EB4"/>
        </w:tc>
        <w:tc>
          <w:tcPr>
            <w:tcW w:w="1843" w:type="dxa"/>
          </w:tcPr>
          <w:p w:rsidR="00EB2DC1" w:rsidRPr="00D528FB" w:rsidRDefault="00EB2DC1" w:rsidP="003C7EB4"/>
        </w:tc>
        <w:tc>
          <w:tcPr>
            <w:tcW w:w="1843" w:type="dxa"/>
          </w:tcPr>
          <w:p w:rsidR="00EB2DC1" w:rsidRPr="00D528FB" w:rsidRDefault="00EB2DC1" w:rsidP="003C7EB4"/>
        </w:tc>
      </w:tr>
      <w:tr w:rsidR="00EB2DC1" w:rsidRPr="00D528FB" w:rsidTr="003C7EB4">
        <w:tc>
          <w:tcPr>
            <w:tcW w:w="1842" w:type="dxa"/>
          </w:tcPr>
          <w:p w:rsidR="00EB2DC1" w:rsidRPr="00D528FB" w:rsidRDefault="00EB2DC1" w:rsidP="003C7EB4"/>
        </w:tc>
        <w:tc>
          <w:tcPr>
            <w:tcW w:w="1842" w:type="dxa"/>
          </w:tcPr>
          <w:p w:rsidR="00EB2DC1" w:rsidRPr="00D528FB" w:rsidRDefault="00EB2DC1" w:rsidP="003C7EB4"/>
        </w:tc>
        <w:tc>
          <w:tcPr>
            <w:tcW w:w="1842" w:type="dxa"/>
          </w:tcPr>
          <w:p w:rsidR="00EB2DC1" w:rsidRPr="00D528FB" w:rsidRDefault="00EB2DC1" w:rsidP="003C7EB4"/>
        </w:tc>
        <w:tc>
          <w:tcPr>
            <w:tcW w:w="1843" w:type="dxa"/>
          </w:tcPr>
          <w:p w:rsidR="00EB2DC1" w:rsidRPr="00D528FB" w:rsidRDefault="00EB2DC1" w:rsidP="003C7EB4"/>
        </w:tc>
        <w:tc>
          <w:tcPr>
            <w:tcW w:w="1843" w:type="dxa"/>
          </w:tcPr>
          <w:p w:rsidR="00EB2DC1" w:rsidRPr="00D528FB" w:rsidRDefault="00EB2DC1" w:rsidP="003C7EB4"/>
        </w:tc>
      </w:tr>
      <w:tr w:rsidR="00EB2DC1" w:rsidRPr="00D528FB" w:rsidTr="003C7EB4">
        <w:tc>
          <w:tcPr>
            <w:tcW w:w="1842" w:type="dxa"/>
          </w:tcPr>
          <w:p w:rsidR="00EB2DC1" w:rsidRPr="00D528FB" w:rsidRDefault="00EB2DC1" w:rsidP="003C7EB4"/>
        </w:tc>
        <w:tc>
          <w:tcPr>
            <w:tcW w:w="1842" w:type="dxa"/>
          </w:tcPr>
          <w:p w:rsidR="00EB2DC1" w:rsidRPr="00D528FB" w:rsidRDefault="00EB2DC1" w:rsidP="003C7EB4"/>
        </w:tc>
        <w:tc>
          <w:tcPr>
            <w:tcW w:w="1842" w:type="dxa"/>
          </w:tcPr>
          <w:p w:rsidR="00EB2DC1" w:rsidRPr="00D528FB" w:rsidRDefault="00EB2DC1" w:rsidP="003C7EB4"/>
        </w:tc>
        <w:tc>
          <w:tcPr>
            <w:tcW w:w="1843" w:type="dxa"/>
          </w:tcPr>
          <w:p w:rsidR="00EB2DC1" w:rsidRPr="00D528FB" w:rsidRDefault="00EB2DC1" w:rsidP="003C7EB4"/>
        </w:tc>
        <w:tc>
          <w:tcPr>
            <w:tcW w:w="1843" w:type="dxa"/>
          </w:tcPr>
          <w:p w:rsidR="00EB2DC1" w:rsidRPr="00D528FB" w:rsidRDefault="00EB2DC1" w:rsidP="003C7EB4"/>
        </w:tc>
      </w:tr>
      <w:tr w:rsidR="00EB2DC1" w:rsidRPr="00D528FB" w:rsidTr="003C7EB4">
        <w:tc>
          <w:tcPr>
            <w:tcW w:w="1842" w:type="dxa"/>
          </w:tcPr>
          <w:p w:rsidR="00EB2DC1" w:rsidRPr="00D528FB" w:rsidRDefault="00EB2DC1" w:rsidP="003C7EB4"/>
        </w:tc>
        <w:tc>
          <w:tcPr>
            <w:tcW w:w="1842" w:type="dxa"/>
          </w:tcPr>
          <w:p w:rsidR="00EB2DC1" w:rsidRPr="00D528FB" w:rsidRDefault="00EB2DC1" w:rsidP="003C7EB4"/>
        </w:tc>
        <w:tc>
          <w:tcPr>
            <w:tcW w:w="1842" w:type="dxa"/>
          </w:tcPr>
          <w:p w:rsidR="00EB2DC1" w:rsidRPr="00D528FB" w:rsidRDefault="00EB2DC1" w:rsidP="003C7EB4"/>
        </w:tc>
        <w:tc>
          <w:tcPr>
            <w:tcW w:w="1843" w:type="dxa"/>
          </w:tcPr>
          <w:p w:rsidR="00EB2DC1" w:rsidRPr="00D528FB" w:rsidRDefault="00EB2DC1" w:rsidP="003C7EB4"/>
        </w:tc>
        <w:tc>
          <w:tcPr>
            <w:tcW w:w="1843" w:type="dxa"/>
          </w:tcPr>
          <w:p w:rsidR="00EB2DC1" w:rsidRPr="00D528FB" w:rsidRDefault="00EB2DC1" w:rsidP="003C7EB4"/>
        </w:tc>
      </w:tr>
    </w:tbl>
    <w:p w:rsidR="00EB2DC1" w:rsidRPr="00D528FB" w:rsidRDefault="00EB2DC1" w:rsidP="00EB2DC1">
      <w:pPr>
        <w:pStyle w:val="Tekstwiodcy"/>
      </w:pPr>
      <w:r w:rsidRPr="00D528FB">
        <w:t>Lorem ipsum dolor sit amet, consectetur adipiscing elit. Mauris id dapibus enim. Etiam lobortis pulvinar enim in maximus.</w:t>
      </w:r>
    </w:p>
    <w:p w:rsidR="00EB2DC1" w:rsidRPr="001F1833" w:rsidRDefault="00EB2DC1" w:rsidP="00EB2DC1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60"/>
          <w:szCs w:val="28"/>
          <w:lang w:val="en-US"/>
        </w:rPr>
      </w:pPr>
    </w:p>
    <w:p w:rsidR="00BF4795" w:rsidRDefault="00BF4795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r>
        <w:br w:type="page"/>
      </w:r>
    </w:p>
    <w:p w:rsidR="00EB2DC1" w:rsidRDefault="008C5C1B" w:rsidP="00EB2DC1">
      <w:pPr>
        <w:pStyle w:val="NrNagwek1"/>
      </w:pPr>
      <w:bookmarkStart w:id="17" w:name="_Toc498598422"/>
      <w:r>
        <w:lastRenderedPageBreak/>
        <w:t>Implementacja</w:t>
      </w:r>
      <w:bookmarkEnd w:id="17"/>
    </w:p>
    <w:p w:rsidR="00D94598" w:rsidRDefault="00D94598" w:rsidP="00D94598">
      <w:pPr>
        <w:pStyle w:val="Tekstwiodcy"/>
      </w:pPr>
      <w:r>
        <w:t>Poniżej przedstawiono założenia implementacyjne projektu.</w:t>
      </w:r>
    </w:p>
    <w:p w:rsidR="008C5C1B" w:rsidRDefault="008C5C1B" w:rsidP="008C5C1B">
      <w:pPr>
        <w:pStyle w:val="NrNagwek2"/>
      </w:pPr>
      <w:bookmarkStart w:id="18" w:name="_Toc498598423"/>
      <w:r>
        <w:t>Założenia projektowe</w:t>
      </w:r>
      <w:bookmarkEnd w:id="18"/>
    </w:p>
    <w:p w:rsidR="006A73EB" w:rsidRDefault="008A47FA" w:rsidP="008A47FA">
      <w:pPr>
        <w:pStyle w:val="Tekstwiodcy"/>
      </w:pPr>
      <w:r>
        <w:t>Opis aplikacji</w:t>
      </w:r>
      <w:r w:rsidR="006A73EB">
        <w:t xml:space="preserve"> (jeden akapit, funkcjonalnośći, opis, podobnie jak w pkk1)</w:t>
      </w:r>
    </w:p>
    <w:p w:rsidR="008A47FA" w:rsidRDefault="00D94598" w:rsidP="008A47FA">
      <w:pPr>
        <w:pStyle w:val="Tekstwiodcy"/>
      </w:pPr>
      <w:r>
        <w:t xml:space="preserve">responsywność , </w:t>
      </w:r>
      <w:r w:rsidR="008A47FA">
        <w:t>cały materia</w:t>
      </w:r>
      <w:r>
        <w:t>l design, rozłożenie elementów</w:t>
      </w:r>
      <w:r w:rsidR="008A47FA">
        <w:t>, projekt interfejsu.</w:t>
      </w:r>
    </w:p>
    <w:p w:rsidR="00B22E6C" w:rsidRDefault="00B22E6C" w:rsidP="008A47FA">
      <w:pPr>
        <w:pStyle w:val="Tekstwiodcy"/>
      </w:pPr>
    </w:p>
    <w:p w:rsidR="00D94598" w:rsidRDefault="00D94598" w:rsidP="00D94598">
      <w:pPr>
        <w:pStyle w:val="Tekstwiodcy"/>
      </w:pPr>
      <w:r>
        <w:t>(dzielic na pozrodzialy jestli tekstu jest więcej niż pol strony)</w:t>
      </w:r>
    </w:p>
    <w:p w:rsidR="00D94598" w:rsidRDefault="00D94598" w:rsidP="00D94598">
      <w:pPr>
        <w:pStyle w:val="Tekstwiodcy"/>
      </w:pPr>
    </w:p>
    <w:p w:rsidR="00370D29" w:rsidRDefault="00B22E6C" w:rsidP="008A47FA">
      <w:pPr>
        <w:pStyle w:val="Tekstwiodcy"/>
      </w:pPr>
      <w:r>
        <w:t xml:space="preserve">Aplikacja została zaimplementowana zgodnie ze </w:t>
      </w:r>
      <w:r w:rsidR="003131E5">
        <w:t>standardem</w:t>
      </w:r>
      <w:r>
        <w:t xml:space="preserve"> </w:t>
      </w:r>
      <w:r>
        <w:rPr>
          <w:i/>
        </w:rPr>
        <w:t>„Material Design</w:t>
      </w:r>
      <w:r>
        <w:rPr>
          <w:rStyle w:val="Odwoanieprzypisudolnego"/>
          <w:i/>
        </w:rPr>
        <w:footnoteReference w:id="4"/>
      </w:r>
      <w:r>
        <w:rPr>
          <w:i/>
        </w:rPr>
        <w:t>”</w:t>
      </w:r>
      <w:r>
        <w:t xml:space="preserve">. </w:t>
      </w:r>
      <w:r>
        <w:rPr>
          <w:i/>
        </w:rPr>
        <w:t>Material design</w:t>
      </w:r>
      <w:r w:rsidR="00BC2C81">
        <w:t xml:space="preserve"> jest</w:t>
      </w:r>
      <w:r>
        <w:t xml:space="preserve"> </w:t>
      </w:r>
      <w:r w:rsidR="006A73EB">
        <w:t>techniką</w:t>
      </w:r>
      <w:r>
        <w:t xml:space="preserve"> projektowania aplikacji rozwijanym od 2014r. przez firmę </w:t>
      </w:r>
      <w:r>
        <w:rPr>
          <w:i/>
        </w:rPr>
        <w:t>Google</w:t>
      </w:r>
      <w:r w:rsidR="00BC2C81">
        <w:t xml:space="preserve">. </w:t>
      </w:r>
      <w:r w:rsidR="00370D29" w:rsidRPr="00370D29">
        <w:t>Jest to zbiór</w:t>
      </w:r>
      <w:r w:rsidR="00BC2C81">
        <w:t xml:space="preserve"> zasad, zawierają</w:t>
      </w:r>
      <w:r w:rsidR="00370D29">
        <w:t>cy</w:t>
      </w:r>
      <w:r>
        <w:t xml:space="preserve"> podstawowe zasady wiz</w:t>
      </w:r>
      <w:r w:rsidR="00BC2C81">
        <w:t xml:space="preserve">ualnego tworzenia aplikacji. </w:t>
      </w:r>
    </w:p>
    <w:p w:rsidR="00370D29" w:rsidRDefault="006A73EB" w:rsidP="008A47FA">
      <w:pPr>
        <w:pStyle w:val="Tekstwiodcy"/>
      </w:pPr>
      <w:r>
        <w:t>Filozofia M</w:t>
      </w:r>
    </w:p>
    <w:p w:rsidR="00B22E6C" w:rsidRDefault="00BC2C81" w:rsidP="00370D29">
      <w:pPr>
        <w:pStyle w:val="Tekstwiodcy"/>
        <w:jc w:val="center"/>
        <w:rPr>
          <w:i/>
        </w:rPr>
      </w:pPr>
      <w:r>
        <w:t>„</w:t>
      </w:r>
      <w:r>
        <w:rPr>
          <w:i/>
        </w:rPr>
        <w:t>Material design is a metaphor, a system for uniting style, branding, interaction, and motion under a consistent set of principles”</w:t>
      </w:r>
      <w:r>
        <w:rPr>
          <w:rStyle w:val="Odwoanieprzypisudolnego"/>
          <w:i/>
        </w:rPr>
        <w:footnoteReference w:id="5"/>
      </w:r>
      <w:r>
        <w:rPr>
          <w:i/>
        </w:rPr>
        <w:t>.</w:t>
      </w:r>
    </w:p>
    <w:p w:rsidR="00BC2C81" w:rsidRDefault="00BC2C81" w:rsidP="008A47FA">
      <w:pPr>
        <w:pStyle w:val="Tekstwiodcy"/>
        <w:rPr>
          <w:i/>
        </w:rPr>
      </w:pPr>
    </w:p>
    <w:p w:rsidR="00D94598" w:rsidRDefault="00D94598" w:rsidP="008A47FA">
      <w:pPr>
        <w:pStyle w:val="Tekstwiodcy"/>
        <w:rPr>
          <w:i/>
        </w:rPr>
      </w:pPr>
    </w:p>
    <w:p w:rsidR="006A73EB" w:rsidRPr="006A73EB" w:rsidRDefault="006A73EB" w:rsidP="008A47FA">
      <w:pPr>
        <w:pStyle w:val="Tekstwiodcy"/>
      </w:pPr>
      <w:r>
        <w:t>+ odnośnik do materiala może być www</w:t>
      </w:r>
    </w:p>
    <w:p w:rsidR="008A47FA" w:rsidRDefault="008A47FA" w:rsidP="00D94598">
      <w:pPr>
        <w:pStyle w:val="Tekstwiodcy"/>
      </w:pPr>
      <w:r>
        <w:t>Czego nie będzie (np. panel admina, płatności typu PayPal)</w:t>
      </w:r>
      <w:r w:rsidR="00D94598">
        <w:t xml:space="preserve"> (3.1.1 lub na końcu jeśli nie ma pod rozdziaów), „</w:t>
      </w:r>
      <w:r>
        <w:t xml:space="preserve">rozważałem płatności, są takie i takie ale wybrałem najprostsze bo..  </w:t>
      </w:r>
    </w:p>
    <w:p w:rsidR="00D94598" w:rsidRDefault="00D94598" w:rsidP="008A47FA">
      <w:pPr>
        <w:pStyle w:val="Tekstwiodcy"/>
      </w:pPr>
    </w:p>
    <w:p w:rsidR="008C5C1B" w:rsidRDefault="00D94598" w:rsidP="00D94598">
      <w:pPr>
        <w:pStyle w:val="Tekstwiodcy"/>
      </w:pPr>
      <w:r>
        <w:t>Schemat aplikacji (obrazy)</w:t>
      </w:r>
    </w:p>
    <w:p w:rsidR="008C5C1B" w:rsidRDefault="008C5C1B" w:rsidP="008C5C1B">
      <w:pPr>
        <w:pStyle w:val="NrNagwek2"/>
      </w:pPr>
      <w:bookmarkStart w:id="19" w:name="_Toc498598424"/>
      <w:r>
        <w:t>Wykorzystywane technologie i narzędzia</w:t>
      </w:r>
      <w:bookmarkEnd w:id="19"/>
    </w:p>
    <w:p w:rsidR="001B48CD" w:rsidRDefault="001B48CD" w:rsidP="001B48CD">
      <w:pPr>
        <w:pStyle w:val="Tekstwiodcy"/>
      </w:pPr>
      <w:r>
        <w:t>Konkretnie jaka wersja, jakie narzędzia, jakie edytory  (ok pol strony)</w:t>
      </w:r>
    </w:p>
    <w:p w:rsidR="008C5C1B" w:rsidRDefault="008C5C1B" w:rsidP="008C5C1B"/>
    <w:p w:rsidR="008C5C1B" w:rsidRDefault="008C5C1B" w:rsidP="008C5C1B">
      <w:pPr>
        <w:pStyle w:val="NrNagwek2"/>
      </w:pPr>
      <w:bookmarkStart w:id="20" w:name="_Toc498598425"/>
      <w:r>
        <w:lastRenderedPageBreak/>
        <w:t xml:space="preserve">Opis działania </w:t>
      </w:r>
      <w:r w:rsidR="00D94598">
        <w:t>systemu</w:t>
      </w:r>
      <w:bookmarkEnd w:id="20"/>
      <w:r w:rsidR="00D94598">
        <w:t xml:space="preserve"> </w:t>
      </w:r>
    </w:p>
    <w:p w:rsidR="001B48CD" w:rsidRDefault="008C5C1B" w:rsidP="001B48CD">
      <w:pPr>
        <w:pStyle w:val="Tekstwiodcy"/>
      </w:pPr>
      <w:r w:rsidRPr="00D528FB">
        <w:t xml:space="preserve"> </w:t>
      </w:r>
      <w:r w:rsidR="001B48CD">
        <w:t xml:space="preserve">„w poniższym podrozdziale zostanie przedstawiona … „ </w:t>
      </w:r>
    </w:p>
    <w:p w:rsidR="00D94598" w:rsidRDefault="00D94598" w:rsidP="001B48CD">
      <w:pPr>
        <w:pStyle w:val="Tekstwiodcy"/>
      </w:pPr>
      <w:r>
        <w:t xml:space="preserve">Diagram przypadku użycia, sekwencji itp. </w:t>
      </w:r>
    </w:p>
    <w:p w:rsidR="001B48CD" w:rsidRDefault="001B48CD" w:rsidP="001B48CD">
      <w:pPr>
        <w:pStyle w:val="Tekstwiodcy"/>
      </w:pPr>
      <w:r>
        <w:t>Miejsce na kod + zrzuty ekranu</w:t>
      </w:r>
    </w:p>
    <w:p w:rsidR="001B48CD" w:rsidRDefault="001B48CD" w:rsidP="001B48CD">
      <w:pPr>
        <w:pStyle w:val="Tekstwiodcy"/>
      </w:pPr>
      <w:r>
        <w:t xml:space="preserve">Np. implementacja koszyka </w:t>
      </w:r>
    </w:p>
    <w:p w:rsidR="001B48CD" w:rsidRDefault="001B48CD" w:rsidP="001B48CD">
      <w:pPr>
        <w:pStyle w:val="Tekstwiodcy"/>
      </w:pPr>
      <w:r>
        <w:tab/>
        <w:t>opis</w:t>
      </w:r>
    </w:p>
    <w:p w:rsidR="001B48CD" w:rsidRDefault="001B48CD" w:rsidP="001B48CD">
      <w:pPr>
        <w:pStyle w:val="Tekstwiodcy"/>
      </w:pPr>
      <w:r>
        <w:tab/>
        <w:t>Zrzut</w:t>
      </w:r>
    </w:p>
    <w:p w:rsidR="001B48CD" w:rsidRPr="00757995" w:rsidRDefault="001B48CD" w:rsidP="001B48CD">
      <w:pPr>
        <w:pStyle w:val="Tekstwiodcy"/>
      </w:pPr>
      <w:r>
        <w:tab/>
        <w:t>kod</w:t>
      </w:r>
    </w:p>
    <w:p w:rsidR="008C5C1B" w:rsidRDefault="00670D0E" w:rsidP="00F16066">
      <w:pPr>
        <w:pStyle w:val="NrNagwek3"/>
        <w:rPr>
          <w:lang w:val="pt-PT"/>
        </w:rPr>
      </w:pPr>
      <w:bookmarkStart w:id="21" w:name="_Toc498598426"/>
      <w:r>
        <w:rPr>
          <w:lang w:val="pt-PT"/>
        </w:rPr>
        <w:t>Rejestracja i logowanie</w:t>
      </w:r>
      <w:bookmarkEnd w:id="21"/>
    </w:p>
    <w:p w:rsidR="00670D0E" w:rsidRDefault="00670D0E" w:rsidP="00F16066">
      <w:pPr>
        <w:pStyle w:val="NrNagwek3"/>
        <w:rPr>
          <w:lang w:val="pt-PT"/>
        </w:rPr>
      </w:pPr>
      <w:bookmarkStart w:id="22" w:name="_Toc498598427"/>
      <w:r>
        <w:rPr>
          <w:lang w:val="pt-PT"/>
        </w:rPr>
        <w:t>Przeglądanie produktów</w:t>
      </w:r>
      <w:bookmarkEnd w:id="22"/>
    </w:p>
    <w:p w:rsidR="00670D0E" w:rsidRDefault="00670D0E" w:rsidP="00F16066">
      <w:pPr>
        <w:pStyle w:val="NrNagwek3"/>
        <w:rPr>
          <w:lang w:val="pt-PT"/>
        </w:rPr>
      </w:pPr>
      <w:bookmarkStart w:id="23" w:name="_Toc498598428"/>
      <w:r>
        <w:rPr>
          <w:lang w:val="pt-PT"/>
        </w:rPr>
        <w:t>Logika koszyka (?)</w:t>
      </w:r>
      <w:bookmarkEnd w:id="23"/>
    </w:p>
    <w:p w:rsidR="00670D0E" w:rsidRDefault="00670D0E" w:rsidP="00F16066">
      <w:pPr>
        <w:pStyle w:val="NrNagwek3"/>
        <w:rPr>
          <w:lang w:val="pt-PT"/>
        </w:rPr>
      </w:pPr>
      <w:bookmarkStart w:id="24" w:name="_Toc498598429"/>
      <w:r>
        <w:rPr>
          <w:lang w:val="pt-PT"/>
        </w:rPr>
        <w:t>Finalizacja zamówienia</w:t>
      </w:r>
      <w:bookmarkEnd w:id="24"/>
    </w:p>
    <w:p w:rsidR="008C5C1B" w:rsidRDefault="008C5C1B" w:rsidP="008C5C1B"/>
    <w:p w:rsidR="008C5C1B" w:rsidRDefault="008C5C1B" w:rsidP="008C5C1B">
      <w:pPr>
        <w:pStyle w:val="NrNagwek2"/>
      </w:pPr>
      <w:bookmarkStart w:id="25" w:name="_Toc498598430"/>
      <w:r>
        <w:t>Instrukcja instalacji</w:t>
      </w:r>
      <w:bookmarkEnd w:id="25"/>
    </w:p>
    <w:p w:rsidR="001B48CD" w:rsidRPr="001B48CD" w:rsidRDefault="001B48CD" w:rsidP="001B48CD">
      <w:pPr>
        <w:pStyle w:val="Tekstwiodcy"/>
      </w:pPr>
      <w:r w:rsidRPr="001B48CD">
        <w:t>Prosty opis jak uruchomić środowisko (wraz z potrzebnymi narzędziami i ich instalacja)</w:t>
      </w:r>
    </w:p>
    <w:p w:rsidR="001B48CD" w:rsidRDefault="001B48CD" w:rsidP="001B48CD">
      <w:pPr>
        <w:pStyle w:val="Tekstwiodcy"/>
      </w:pPr>
      <w:r>
        <w:t>Max 1str</w:t>
      </w:r>
    </w:p>
    <w:p w:rsidR="008C5C1B" w:rsidRDefault="008C5C1B" w:rsidP="00EB2DC1">
      <w:pPr>
        <w:pStyle w:val="Tekstwiodcy"/>
        <w:rPr>
          <w:lang w:val="pt-PT"/>
        </w:rPr>
      </w:pPr>
    </w:p>
    <w:p w:rsidR="004C3AD3" w:rsidRDefault="004C3AD3" w:rsidP="004C3AD3">
      <w:pPr>
        <w:pStyle w:val="Tekstwiodcy"/>
        <w:ind w:firstLine="0"/>
        <w:rPr>
          <w:lang w:val="pt-PT"/>
        </w:rPr>
      </w:pPr>
    </w:p>
    <w:p w:rsidR="004C3AD3" w:rsidRDefault="004C3AD3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  <w:lang w:val="pt-PT"/>
        </w:rPr>
      </w:pPr>
      <w:r>
        <w:rPr>
          <w:lang w:val="pt-PT"/>
        </w:rPr>
        <w:br w:type="page"/>
      </w:r>
    </w:p>
    <w:p w:rsidR="004C3AD3" w:rsidRDefault="004C3AD3" w:rsidP="004C3AD3">
      <w:pPr>
        <w:pStyle w:val="NrNagwek1"/>
        <w:rPr>
          <w:lang w:val="pt-PT"/>
        </w:rPr>
      </w:pPr>
      <w:bookmarkStart w:id="26" w:name="_Toc498598431"/>
      <w:r>
        <w:rPr>
          <w:lang w:val="pt-PT"/>
        </w:rPr>
        <w:lastRenderedPageBreak/>
        <w:t>Podsumowanie</w:t>
      </w:r>
      <w:bookmarkEnd w:id="26"/>
    </w:p>
    <w:p w:rsidR="004C3AD3" w:rsidRDefault="004C3AD3" w:rsidP="00BC07C4">
      <w:pPr>
        <w:pStyle w:val="Tekstwiodcy"/>
        <w:rPr>
          <w:lang w:val="pt-PT"/>
        </w:rPr>
      </w:pPr>
      <w:r>
        <w:rPr>
          <w:lang w:val="pt-PT"/>
        </w:rPr>
        <w:t>Uzyskane efekty i osiągnięcia pracy</w:t>
      </w:r>
    </w:p>
    <w:p w:rsidR="001B48CD" w:rsidRDefault="001B48CD" w:rsidP="001B48CD">
      <w:pPr>
        <w:pStyle w:val="Tekstwiodcy"/>
      </w:pPr>
      <w:r>
        <w:t>Co udało się zrealizować, można się odnieść krytycznie (lekko) to swojego rozwiązania np. do tych płatności, do panelu administratora</w:t>
      </w:r>
    </w:p>
    <w:p w:rsidR="001B48CD" w:rsidRDefault="001B48CD" w:rsidP="001B48CD">
      <w:pPr>
        <w:pStyle w:val="Tekstwiodcy"/>
      </w:pPr>
      <w:r>
        <w:t>Aplikacja spełnia takie i takie funkcjonalnośći, zadbano o to by kod był przejrzysty itp.</w:t>
      </w:r>
    </w:p>
    <w:p w:rsidR="00D94598" w:rsidRDefault="00D94598" w:rsidP="001B48CD">
      <w:pPr>
        <w:pStyle w:val="Tekstwiodcy"/>
      </w:pPr>
      <w:r>
        <w:t>W pracy zrealizowano …</w:t>
      </w:r>
    </w:p>
    <w:p w:rsidR="004C3AD3" w:rsidRDefault="004C3AD3" w:rsidP="004C3AD3">
      <w:pPr>
        <w:pStyle w:val="Tekstwiodcy"/>
        <w:rPr>
          <w:lang w:val="pt-PT"/>
        </w:rPr>
      </w:pPr>
    </w:p>
    <w:p w:rsidR="004C3AD3" w:rsidRDefault="004C3AD3" w:rsidP="004C3AD3">
      <w:pPr>
        <w:pStyle w:val="Tekstwiodcy"/>
        <w:rPr>
          <w:lang w:val="pt-PT"/>
        </w:rPr>
      </w:pPr>
    </w:p>
    <w:p w:rsidR="004C3AD3" w:rsidRDefault="004C3AD3" w:rsidP="00BC07C4">
      <w:pPr>
        <w:pStyle w:val="Tekstwiodcy"/>
        <w:rPr>
          <w:lang w:val="pt-PT"/>
        </w:rPr>
      </w:pPr>
      <w:r>
        <w:rPr>
          <w:lang w:val="pt-PT"/>
        </w:rPr>
        <w:t>Dalsze możliwe ścieżki rozwoju pracy</w:t>
      </w:r>
    </w:p>
    <w:p w:rsidR="001B48CD" w:rsidRDefault="001B48CD" w:rsidP="001B48CD">
      <w:pPr>
        <w:pStyle w:val="Tekstwiodcy"/>
      </w:pPr>
      <w:r>
        <w:t xml:space="preserve">Czy jest możliwość skalowalności sklepu, ograniczenia (np. przepustowac firebase) </w:t>
      </w:r>
    </w:p>
    <w:p w:rsidR="004C3AD3" w:rsidRDefault="004C3AD3" w:rsidP="004C3AD3">
      <w:pPr>
        <w:pStyle w:val="Tekstwiodcy"/>
        <w:rPr>
          <w:lang w:val="pt-PT"/>
        </w:rPr>
      </w:pPr>
    </w:p>
    <w:p w:rsidR="004C3AD3" w:rsidRDefault="004C3AD3" w:rsidP="004C3AD3">
      <w:pPr>
        <w:pStyle w:val="Tekstwiodcy"/>
        <w:rPr>
          <w:lang w:val="pt-PT"/>
        </w:rPr>
      </w:pPr>
    </w:p>
    <w:p w:rsidR="00EB2DC1" w:rsidRPr="00F4267A" w:rsidRDefault="00EB2DC1" w:rsidP="008C5C1B">
      <w:pPr>
        <w:pStyle w:val="NrNagwek3"/>
        <w:numPr>
          <w:ilvl w:val="0"/>
          <w:numId w:val="0"/>
        </w:numPr>
        <w:rPr>
          <w:lang w:val="pt-PT"/>
        </w:rPr>
      </w:pPr>
    </w:p>
    <w:p w:rsidR="008C5C1B" w:rsidRDefault="008C5C1B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  <w:lang w:val="sv-SE"/>
        </w:rPr>
      </w:pPr>
      <w:r>
        <w:rPr>
          <w:lang w:val="sv-SE"/>
        </w:rPr>
        <w:br w:type="page"/>
      </w:r>
    </w:p>
    <w:p w:rsidR="00EB2DC1" w:rsidRPr="00427D5A" w:rsidRDefault="00EB2DC1" w:rsidP="00EB2DC1">
      <w:pPr>
        <w:pStyle w:val="Nagwek1"/>
        <w:rPr>
          <w:lang w:val="sv-SE"/>
        </w:rPr>
      </w:pPr>
      <w:bookmarkStart w:id="27" w:name="_Toc498598432"/>
      <w:r w:rsidRPr="00427D5A">
        <w:rPr>
          <w:lang w:val="sv-SE"/>
        </w:rPr>
        <w:lastRenderedPageBreak/>
        <w:t>Literatura</w:t>
      </w:r>
      <w:bookmarkEnd w:id="27"/>
    </w:p>
    <w:p w:rsidR="00EB2DC1" w:rsidRPr="00D17FC3" w:rsidRDefault="00EB2DC1" w:rsidP="00EB2DC1">
      <w:pPr>
        <w:pStyle w:val="Legenda"/>
      </w:pPr>
      <w:r w:rsidRPr="00427D5A">
        <w:rPr>
          <w:lang w:val="sv-SE"/>
        </w:rPr>
        <w:t>[</w:t>
      </w:r>
      <w:r w:rsidRPr="00D17FC3">
        <w:fldChar w:fldCharType="begin"/>
      </w:r>
      <w:r w:rsidRPr="00427D5A">
        <w:rPr>
          <w:lang w:val="sv-SE"/>
        </w:rPr>
        <w:instrText xml:space="preserve"> SEQ [ \* ARABIC </w:instrText>
      </w:r>
      <w:r w:rsidRPr="00D17FC3">
        <w:fldChar w:fldCharType="separate"/>
      </w:r>
      <w:r w:rsidR="00426CAC">
        <w:rPr>
          <w:noProof/>
          <w:lang w:val="sv-SE"/>
        </w:rPr>
        <w:t>1</w:t>
      </w:r>
      <w:r w:rsidRPr="00D17FC3">
        <w:fldChar w:fldCharType="end"/>
      </w:r>
      <w:r w:rsidRPr="00427D5A">
        <w:rPr>
          <w:lang w:val="sv-SE"/>
        </w:rPr>
        <w:t xml:space="preserve">] M. Bickley, C. Slominski. </w:t>
      </w:r>
      <w:r w:rsidRPr="00427D5A">
        <w:rPr>
          <w:lang w:val="en-US"/>
        </w:rPr>
        <w:t xml:space="preserve">A MySQL-based data archiver: preliminary results. </w:t>
      </w:r>
      <w:r w:rsidRPr="00D17FC3">
        <w:t>Proceedings of ICALEPCS07, Paz. 2007. http://www.osti.gov/scitech/servlets/purl/922267 [dostęp dnia 20 czerwca 2015].</w:t>
      </w:r>
    </w:p>
    <w:p w:rsidR="00EB2DC1" w:rsidRPr="00D17FC3" w:rsidRDefault="00EB2DC1" w:rsidP="00EB2DC1">
      <w:pPr>
        <w:pStyle w:val="Legenda"/>
      </w:pPr>
      <w:r w:rsidRPr="00D17FC3">
        <w:t>[</w:t>
      </w:r>
      <w:r w:rsidR="00FD4A22">
        <w:fldChar w:fldCharType="begin"/>
      </w:r>
      <w:r w:rsidR="00FD4A22">
        <w:instrText xml:space="preserve"> SEQ [ \* ARABIC </w:instrText>
      </w:r>
      <w:r w:rsidR="00FD4A22">
        <w:fldChar w:fldCharType="separate"/>
      </w:r>
      <w:r w:rsidR="00426CAC">
        <w:rPr>
          <w:noProof/>
        </w:rPr>
        <w:t>2</w:t>
      </w:r>
      <w:r w:rsidR="00FD4A22">
        <w:rPr>
          <w:noProof/>
        </w:rPr>
        <w:fldChar w:fldCharType="end"/>
      </w:r>
      <w:r w:rsidRPr="00D17FC3">
        <w:t>] J. Jędrzejczyk, B. Sródka. Segmentacja obrazów metodą drzew decyzyjnych. Raport instytutowy, Politechnika Wrocławska, Wydział Elektroniki, 2007.</w:t>
      </w:r>
    </w:p>
    <w:p w:rsidR="00EB2DC1" w:rsidRDefault="00EB2DC1" w:rsidP="00EB2DC1">
      <w:pPr>
        <w:rPr>
          <w:sz w:val="22"/>
          <w:szCs w:val="18"/>
        </w:rPr>
      </w:pPr>
      <w:r>
        <w:br w:type="page"/>
      </w:r>
    </w:p>
    <w:p w:rsidR="00EB2DC1" w:rsidRDefault="00EB2DC1" w:rsidP="00EB2DC1">
      <w:pPr>
        <w:pStyle w:val="Nagwek1"/>
      </w:pPr>
      <w:bookmarkStart w:id="28" w:name="_Toc498598433"/>
      <w:r>
        <w:lastRenderedPageBreak/>
        <w:t>Dodatek A</w:t>
      </w:r>
      <w:bookmarkEnd w:id="28"/>
    </w:p>
    <w:p w:rsidR="00EB2DC1" w:rsidRPr="00443E6F" w:rsidRDefault="00EB2DC1" w:rsidP="00EB2DC1"/>
    <w:p w:rsidR="00443E6F" w:rsidRPr="00EB2DC1" w:rsidRDefault="00443E6F" w:rsidP="00EB2DC1"/>
    <w:sectPr w:rsidR="00443E6F" w:rsidRPr="00EB2DC1" w:rsidSect="002162E7">
      <w:footerReference w:type="default" r:id="rId9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CDC" w:rsidRDefault="00C24CDC" w:rsidP="00257721">
      <w:pPr>
        <w:spacing w:line="240" w:lineRule="auto"/>
      </w:pPr>
      <w:r>
        <w:separator/>
      </w:r>
    </w:p>
  </w:endnote>
  <w:endnote w:type="continuationSeparator" w:id="0">
    <w:p w:rsidR="00C24CDC" w:rsidRDefault="00C24CDC" w:rsidP="00257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B84" w:rsidRDefault="00432B84" w:rsidP="002162E7">
    <w:pPr>
      <w:pStyle w:val="Stopka"/>
      <w:jc w:val="right"/>
    </w:pPr>
  </w:p>
  <w:p w:rsidR="00432B84" w:rsidRDefault="00432B8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33789"/>
      <w:docPartObj>
        <w:docPartGallery w:val="Page Numbers (Bottom of Page)"/>
        <w:docPartUnique/>
      </w:docPartObj>
    </w:sdtPr>
    <w:sdtContent>
      <w:p w:rsidR="00432B84" w:rsidRDefault="00432B84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EF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432B84" w:rsidRDefault="00432B8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CDC" w:rsidRDefault="00C24CDC" w:rsidP="00257721">
      <w:pPr>
        <w:spacing w:line="240" w:lineRule="auto"/>
      </w:pPr>
      <w:r>
        <w:separator/>
      </w:r>
    </w:p>
  </w:footnote>
  <w:footnote w:type="continuationSeparator" w:id="0">
    <w:p w:rsidR="00C24CDC" w:rsidRDefault="00C24CDC" w:rsidP="00257721">
      <w:pPr>
        <w:spacing w:line="240" w:lineRule="auto"/>
      </w:pPr>
      <w:r>
        <w:continuationSeparator/>
      </w:r>
    </w:p>
  </w:footnote>
  <w:footnote w:id="1">
    <w:p w:rsidR="00432B84" w:rsidRPr="00712725" w:rsidRDefault="00432B84">
      <w:pPr>
        <w:pStyle w:val="Tekstprzypisudolnego"/>
        <w:rPr>
          <w:rFonts w:cs="Times New Roman"/>
        </w:rPr>
      </w:pPr>
      <w:r w:rsidRPr="00712725">
        <w:rPr>
          <w:rStyle w:val="Odwoanieprzypisudolnego"/>
          <w:rFonts w:cs="Times New Roman"/>
        </w:rPr>
        <w:footnoteRef/>
      </w:r>
      <w:r w:rsidRPr="00712725">
        <w:rPr>
          <w:rFonts w:cs="Times New Roman"/>
        </w:rPr>
        <w:t xml:space="preserve"> Polskie forma wsparcia </w:t>
      </w:r>
      <w:r w:rsidRPr="00712725">
        <w:rPr>
          <w:rFonts w:cs="Times New Roman"/>
          <w:color w:val="222222"/>
          <w:shd w:val="clear" w:color="auto" w:fill="FFFFFF"/>
        </w:rPr>
        <w:t>PrestaShop: </w:t>
      </w:r>
      <w:hyperlink r:id="rId1" w:history="1">
        <w:r w:rsidRPr="00712725">
          <w:rPr>
            <w:rFonts w:cs="Times New Roman"/>
            <w:color w:val="0070C0"/>
            <w:u w:val="single"/>
          </w:rPr>
          <w:t>http://prestashopforum.pl</w:t>
        </w:r>
      </w:hyperlink>
      <w:r w:rsidRPr="00712725">
        <w:rPr>
          <w:rFonts w:cs="Times New Roman"/>
          <w:color w:val="222222"/>
          <w:shd w:val="clear" w:color="auto" w:fill="FFFFFF"/>
        </w:rPr>
        <w:t> i </w:t>
      </w:r>
      <w:hyperlink r:id="rId2" w:history="1">
        <w:r w:rsidRPr="00712725">
          <w:rPr>
            <w:rFonts w:cs="Times New Roman"/>
            <w:color w:val="0070C0"/>
            <w:u w:val="single"/>
          </w:rPr>
          <w:t>http://prestadesign.pl</w:t>
        </w:r>
      </w:hyperlink>
    </w:p>
  </w:footnote>
  <w:footnote w:id="2">
    <w:p w:rsidR="00432B84" w:rsidRDefault="00432B84">
      <w:pPr>
        <w:pStyle w:val="Tekstprzypisudolnego"/>
      </w:pPr>
      <w:r>
        <w:rPr>
          <w:rStyle w:val="Odwoanieprzypisudolnego"/>
        </w:rPr>
        <w:footnoteRef/>
      </w:r>
      <w:r>
        <w:t xml:space="preserve"> Wszystkie dostępne moduły znajdują się na oficjalnej stronie platformy: </w:t>
      </w:r>
      <w:hyperlink r:id="rId3" w:history="1">
        <w:r w:rsidRPr="00712725">
          <w:rPr>
            <w:rStyle w:val="Hipercze"/>
            <w:color w:val="0070C0"/>
          </w:rPr>
          <w:t>www.prestashop.com/pl</w:t>
        </w:r>
      </w:hyperlink>
      <w:r w:rsidRPr="00712725">
        <w:rPr>
          <w:color w:val="0070C0"/>
        </w:rPr>
        <w:t xml:space="preserve"> </w:t>
      </w:r>
    </w:p>
  </w:footnote>
  <w:footnote w:id="3">
    <w:p w:rsidR="00432B84" w:rsidRDefault="00432B84">
      <w:pPr>
        <w:pStyle w:val="Tekstprzypisudolnego"/>
      </w:pPr>
      <w:r>
        <w:rPr>
          <w:rStyle w:val="Odwoanieprzypisudolnego"/>
        </w:rPr>
        <w:footnoteRef/>
      </w:r>
      <w:r>
        <w:t xml:space="preserve"> Informacje zaczerpnięte z serwisu </w:t>
      </w:r>
      <w:r w:rsidRPr="002A1471">
        <w:t>www.forbes.com</w:t>
      </w:r>
      <w:r>
        <w:t xml:space="preserve"> </w:t>
      </w:r>
    </w:p>
  </w:footnote>
  <w:footnote w:id="4">
    <w:p w:rsidR="00432B84" w:rsidRDefault="00432B84" w:rsidP="00B22E6C">
      <w:pPr>
        <w:pStyle w:val="Legendarysunek"/>
      </w:pPr>
      <w:r>
        <w:rPr>
          <w:rStyle w:val="Odwoanieprzypisudolnego"/>
        </w:rPr>
        <w:footnoteRef/>
      </w:r>
      <w:r>
        <w:rPr>
          <w:vertAlign w:val="superscript"/>
        </w:rPr>
        <w:t>, 2</w:t>
      </w:r>
      <w:r>
        <w:t xml:space="preserve"> </w:t>
      </w:r>
      <w:r w:rsidRPr="00B22E6C">
        <w:t>https://material.io/</w:t>
      </w:r>
    </w:p>
  </w:footnote>
  <w:footnote w:id="5">
    <w:p w:rsidR="00432B84" w:rsidRDefault="00432B84">
      <w:pPr>
        <w:pStyle w:val="Tekstprzypisudolneg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E5535"/>
    <w:multiLevelType w:val="hybridMultilevel"/>
    <w:tmpl w:val="2C3EC27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3C51C6C"/>
    <w:multiLevelType w:val="multilevel"/>
    <w:tmpl w:val="3FC4C950"/>
    <w:lvl w:ilvl="0">
      <w:start w:val="1"/>
      <w:numFmt w:val="decimal"/>
      <w:pStyle w:val="Nr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r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r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rNagwek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5562D39"/>
    <w:multiLevelType w:val="multilevel"/>
    <w:tmpl w:val="479C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F22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C1"/>
    <w:rsid w:val="000230C9"/>
    <w:rsid w:val="00057EFD"/>
    <w:rsid w:val="00057F67"/>
    <w:rsid w:val="00064B28"/>
    <w:rsid w:val="00065504"/>
    <w:rsid w:val="00092421"/>
    <w:rsid w:val="00092639"/>
    <w:rsid w:val="00092C06"/>
    <w:rsid w:val="000D639A"/>
    <w:rsid w:val="000E0EA4"/>
    <w:rsid w:val="000E2C04"/>
    <w:rsid w:val="000F50E5"/>
    <w:rsid w:val="00104B8A"/>
    <w:rsid w:val="0011418F"/>
    <w:rsid w:val="0013313F"/>
    <w:rsid w:val="00134FBA"/>
    <w:rsid w:val="001362FE"/>
    <w:rsid w:val="0014010E"/>
    <w:rsid w:val="00161734"/>
    <w:rsid w:val="0017308B"/>
    <w:rsid w:val="001A6E65"/>
    <w:rsid w:val="001B48CD"/>
    <w:rsid w:val="001B4A87"/>
    <w:rsid w:val="001F1833"/>
    <w:rsid w:val="001F2EAB"/>
    <w:rsid w:val="002162E7"/>
    <w:rsid w:val="002243D6"/>
    <w:rsid w:val="00253E65"/>
    <w:rsid w:val="00255CBE"/>
    <w:rsid w:val="00257721"/>
    <w:rsid w:val="0026069E"/>
    <w:rsid w:val="00271235"/>
    <w:rsid w:val="002834A1"/>
    <w:rsid w:val="00293B39"/>
    <w:rsid w:val="002A1471"/>
    <w:rsid w:val="002A6F80"/>
    <w:rsid w:val="002B724E"/>
    <w:rsid w:val="003035BA"/>
    <w:rsid w:val="003066C6"/>
    <w:rsid w:val="003131E5"/>
    <w:rsid w:val="00317E87"/>
    <w:rsid w:val="00321175"/>
    <w:rsid w:val="0035422A"/>
    <w:rsid w:val="00354F08"/>
    <w:rsid w:val="00370D29"/>
    <w:rsid w:val="00373AF0"/>
    <w:rsid w:val="00385802"/>
    <w:rsid w:val="003C5278"/>
    <w:rsid w:val="003C7653"/>
    <w:rsid w:val="003C7EB4"/>
    <w:rsid w:val="003E2730"/>
    <w:rsid w:val="003F4280"/>
    <w:rsid w:val="004040EF"/>
    <w:rsid w:val="004144B9"/>
    <w:rsid w:val="00426CAC"/>
    <w:rsid w:val="0042780B"/>
    <w:rsid w:val="00427D5A"/>
    <w:rsid w:val="00432B84"/>
    <w:rsid w:val="00443E6F"/>
    <w:rsid w:val="0044570B"/>
    <w:rsid w:val="00446A65"/>
    <w:rsid w:val="00447403"/>
    <w:rsid w:val="0046303D"/>
    <w:rsid w:val="004805CC"/>
    <w:rsid w:val="004A1E55"/>
    <w:rsid w:val="004C3AD3"/>
    <w:rsid w:val="004C46FD"/>
    <w:rsid w:val="004D68E8"/>
    <w:rsid w:val="004E29DE"/>
    <w:rsid w:val="005023FB"/>
    <w:rsid w:val="005139EB"/>
    <w:rsid w:val="00545059"/>
    <w:rsid w:val="00556687"/>
    <w:rsid w:val="005632A1"/>
    <w:rsid w:val="00587454"/>
    <w:rsid w:val="005D0EEA"/>
    <w:rsid w:val="005E24AA"/>
    <w:rsid w:val="005F4203"/>
    <w:rsid w:val="00604188"/>
    <w:rsid w:val="006317DB"/>
    <w:rsid w:val="0065629E"/>
    <w:rsid w:val="00666C6F"/>
    <w:rsid w:val="00670D0E"/>
    <w:rsid w:val="00675DF6"/>
    <w:rsid w:val="006A6C69"/>
    <w:rsid w:val="006A73EB"/>
    <w:rsid w:val="006A746E"/>
    <w:rsid w:val="006A75F7"/>
    <w:rsid w:val="006C4B96"/>
    <w:rsid w:val="006F24A2"/>
    <w:rsid w:val="007006F5"/>
    <w:rsid w:val="00700A91"/>
    <w:rsid w:val="0071052B"/>
    <w:rsid w:val="00712725"/>
    <w:rsid w:val="00734CDB"/>
    <w:rsid w:val="007721CF"/>
    <w:rsid w:val="00776FD5"/>
    <w:rsid w:val="007962B6"/>
    <w:rsid w:val="007A366B"/>
    <w:rsid w:val="007A7385"/>
    <w:rsid w:val="007B4824"/>
    <w:rsid w:val="007C067B"/>
    <w:rsid w:val="007D217A"/>
    <w:rsid w:val="007D6A09"/>
    <w:rsid w:val="007E33B1"/>
    <w:rsid w:val="007E47D7"/>
    <w:rsid w:val="007E5AD3"/>
    <w:rsid w:val="008015A4"/>
    <w:rsid w:val="00821E45"/>
    <w:rsid w:val="00846A18"/>
    <w:rsid w:val="0085464F"/>
    <w:rsid w:val="00867CAB"/>
    <w:rsid w:val="00886BA0"/>
    <w:rsid w:val="008A47FA"/>
    <w:rsid w:val="008B7498"/>
    <w:rsid w:val="008C5C1B"/>
    <w:rsid w:val="008E4D6E"/>
    <w:rsid w:val="008F348B"/>
    <w:rsid w:val="009032D3"/>
    <w:rsid w:val="00905EA1"/>
    <w:rsid w:val="00927281"/>
    <w:rsid w:val="009308A0"/>
    <w:rsid w:val="0093199D"/>
    <w:rsid w:val="00933627"/>
    <w:rsid w:val="009479CA"/>
    <w:rsid w:val="00953738"/>
    <w:rsid w:val="00973E04"/>
    <w:rsid w:val="00980F8B"/>
    <w:rsid w:val="00985319"/>
    <w:rsid w:val="009A35F2"/>
    <w:rsid w:val="009A4A4D"/>
    <w:rsid w:val="009F2E4B"/>
    <w:rsid w:val="009F5CEF"/>
    <w:rsid w:val="00A04F4A"/>
    <w:rsid w:val="00A155D1"/>
    <w:rsid w:val="00A167F6"/>
    <w:rsid w:val="00A27BA4"/>
    <w:rsid w:val="00A30286"/>
    <w:rsid w:val="00A53D00"/>
    <w:rsid w:val="00AB3BD1"/>
    <w:rsid w:val="00AB4353"/>
    <w:rsid w:val="00AF1A70"/>
    <w:rsid w:val="00AF4844"/>
    <w:rsid w:val="00B0368E"/>
    <w:rsid w:val="00B038A4"/>
    <w:rsid w:val="00B054CA"/>
    <w:rsid w:val="00B11B40"/>
    <w:rsid w:val="00B22E6C"/>
    <w:rsid w:val="00B50738"/>
    <w:rsid w:val="00B56211"/>
    <w:rsid w:val="00B65922"/>
    <w:rsid w:val="00B77F11"/>
    <w:rsid w:val="00B951BE"/>
    <w:rsid w:val="00B964C7"/>
    <w:rsid w:val="00BB4E15"/>
    <w:rsid w:val="00BC07C4"/>
    <w:rsid w:val="00BC0B18"/>
    <w:rsid w:val="00BC2C81"/>
    <w:rsid w:val="00BC6781"/>
    <w:rsid w:val="00BF052C"/>
    <w:rsid w:val="00BF4795"/>
    <w:rsid w:val="00BF5037"/>
    <w:rsid w:val="00C243EC"/>
    <w:rsid w:val="00C24CDC"/>
    <w:rsid w:val="00C31F19"/>
    <w:rsid w:val="00C67291"/>
    <w:rsid w:val="00C76955"/>
    <w:rsid w:val="00C77AD5"/>
    <w:rsid w:val="00C91F0C"/>
    <w:rsid w:val="00C92CF8"/>
    <w:rsid w:val="00CA215F"/>
    <w:rsid w:val="00D17FC3"/>
    <w:rsid w:val="00D42FEE"/>
    <w:rsid w:val="00D47899"/>
    <w:rsid w:val="00D528FB"/>
    <w:rsid w:val="00D53EC3"/>
    <w:rsid w:val="00D60993"/>
    <w:rsid w:val="00D80C19"/>
    <w:rsid w:val="00D93D27"/>
    <w:rsid w:val="00D94598"/>
    <w:rsid w:val="00DB6710"/>
    <w:rsid w:val="00DB7BD2"/>
    <w:rsid w:val="00DE1D70"/>
    <w:rsid w:val="00E35B02"/>
    <w:rsid w:val="00E40A02"/>
    <w:rsid w:val="00E435FF"/>
    <w:rsid w:val="00EB2DC1"/>
    <w:rsid w:val="00ED112B"/>
    <w:rsid w:val="00F16066"/>
    <w:rsid w:val="00F36E49"/>
    <w:rsid w:val="00F403A5"/>
    <w:rsid w:val="00F4267A"/>
    <w:rsid w:val="00F57089"/>
    <w:rsid w:val="00FA1D8A"/>
    <w:rsid w:val="00FA4D37"/>
    <w:rsid w:val="00FB150B"/>
    <w:rsid w:val="00FB5003"/>
    <w:rsid w:val="00FD3F9C"/>
    <w:rsid w:val="00FD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0519"/>
  <w15:docId w15:val="{173847D4-7CD7-4D9D-A7D9-CCE2B17E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11B4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B4824"/>
    <w:pPr>
      <w:keepNext/>
      <w:keepLines/>
      <w:spacing w:after="360" w:line="240" w:lineRule="auto"/>
      <w:jc w:val="left"/>
      <w:outlineLvl w:val="0"/>
    </w:pPr>
    <w:rPr>
      <w:rFonts w:eastAsiaTheme="majorEastAsia" w:cstheme="majorBidi"/>
      <w:b/>
      <w:bCs/>
      <w:sz w:val="6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2FEE"/>
    <w:pPr>
      <w:keepNext/>
      <w:keepLines/>
      <w:spacing w:before="440" w:after="120"/>
      <w:jc w:val="left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42FEE"/>
    <w:pPr>
      <w:keepNext/>
      <w:keepLines/>
      <w:spacing w:after="340"/>
      <w:jc w:val="left"/>
      <w:outlineLvl w:val="2"/>
    </w:pPr>
    <w:rPr>
      <w:rFonts w:eastAsiaTheme="majorEastAsia" w:cstheme="majorBidi"/>
      <w:b/>
      <w:bCs/>
      <w:sz w:val="29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2FEE"/>
    <w:pPr>
      <w:keepNext/>
      <w:keepLines/>
      <w:spacing w:after="290"/>
      <w:jc w:val="left"/>
      <w:outlineLvl w:val="3"/>
    </w:pPr>
    <w:rPr>
      <w:rFonts w:eastAsiaTheme="majorEastAsia" w:cstheme="majorBidi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2FEE"/>
    <w:pPr>
      <w:keepNext/>
      <w:keepLines/>
      <w:spacing w:before="20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4824"/>
    <w:rPr>
      <w:rFonts w:ascii="Times New Roman" w:eastAsiaTheme="majorEastAsia" w:hAnsi="Times New Roman" w:cstheme="majorBidi"/>
      <w:b/>
      <w:bCs/>
      <w:sz w:val="60"/>
      <w:szCs w:val="28"/>
    </w:rPr>
  </w:style>
  <w:style w:type="paragraph" w:customStyle="1" w:styleId="NrNagwek1">
    <w:name w:val="NrNagłówek 1"/>
    <w:basedOn w:val="Nagwek1"/>
    <w:qFormat/>
    <w:rsid w:val="007B4824"/>
    <w:pPr>
      <w:numPr>
        <w:numId w:val="1"/>
      </w:numPr>
      <w:tabs>
        <w:tab w:val="left" w:pos="851"/>
      </w:tabs>
      <w:ind w:left="851" w:hanging="851"/>
    </w:pPr>
  </w:style>
  <w:style w:type="paragraph" w:customStyle="1" w:styleId="NrNagwek2">
    <w:name w:val="NrNagłówek 2"/>
    <w:basedOn w:val="Nagwek2"/>
    <w:qFormat/>
    <w:rsid w:val="007B4824"/>
    <w:pPr>
      <w:numPr>
        <w:ilvl w:val="1"/>
        <w:numId w:val="1"/>
      </w:numPr>
      <w:tabs>
        <w:tab w:val="left" w:pos="851"/>
      </w:tabs>
      <w:spacing w:after="360" w:line="240" w:lineRule="auto"/>
      <w:ind w:left="851" w:hanging="851"/>
    </w:pPr>
  </w:style>
  <w:style w:type="character" w:customStyle="1" w:styleId="Nagwek3Znak">
    <w:name w:val="Nagłówek 3 Znak"/>
    <w:basedOn w:val="Domylnaczcionkaakapitu"/>
    <w:link w:val="Nagwek3"/>
    <w:uiPriority w:val="9"/>
    <w:rsid w:val="00D42FEE"/>
    <w:rPr>
      <w:rFonts w:ascii="Times New Roman" w:eastAsiaTheme="majorEastAsia" w:hAnsi="Times New Roman" w:cstheme="majorBidi"/>
      <w:b/>
      <w:bCs/>
      <w:sz w:val="29"/>
    </w:rPr>
  </w:style>
  <w:style w:type="character" w:customStyle="1" w:styleId="Nagwek2Znak">
    <w:name w:val="Nagłówek 2 Znak"/>
    <w:basedOn w:val="Domylnaczcionkaakapitu"/>
    <w:link w:val="Nagwek2"/>
    <w:uiPriority w:val="9"/>
    <w:rsid w:val="00D42FEE"/>
    <w:rPr>
      <w:rFonts w:ascii="Times New Roman" w:eastAsiaTheme="majorEastAsia" w:hAnsi="Times New Roman" w:cstheme="majorBidi"/>
      <w:b/>
      <w:bCs/>
      <w:sz w:val="3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42FEE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NrNagwek3">
    <w:name w:val="NrNagłówek 3"/>
    <w:basedOn w:val="Nagwek3"/>
    <w:qFormat/>
    <w:rsid w:val="007B4824"/>
    <w:pPr>
      <w:numPr>
        <w:ilvl w:val="2"/>
        <w:numId w:val="1"/>
      </w:numPr>
      <w:tabs>
        <w:tab w:val="left" w:pos="851"/>
      </w:tabs>
      <w:spacing w:after="360" w:line="240" w:lineRule="auto"/>
      <w:ind w:left="851" w:hanging="851"/>
    </w:pPr>
  </w:style>
  <w:style w:type="paragraph" w:customStyle="1" w:styleId="NrNagwek4">
    <w:name w:val="NrNagłówek 4"/>
    <w:basedOn w:val="Nagwek4"/>
    <w:qFormat/>
    <w:rsid w:val="007B4824"/>
    <w:pPr>
      <w:numPr>
        <w:ilvl w:val="3"/>
        <w:numId w:val="1"/>
      </w:numPr>
      <w:tabs>
        <w:tab w:val="left" w:pos="1134"/>
      </w:tabs>
      <w:spacing w:after="360" w:line="240" w:lineRule="auto"/>
      <w:ind w:left="1134" w:hanging="1134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F348B"/>
    <w:pPr>
      <w:spacing w:before="480" w:line="276" w:lineRule="auto"/>
      <w:outlineLvl w:val="9"/>
    </w:pPr>
    <w:rPr>
      <w:color w:val="365F91" w:themeColor="accent1" w:themeShade="BF"/>
      <w:sz w:val="28"/>
    </w:rPr>
  </w:style>
  <w:style w:type="character" w:styleId="Tekstzastpczy">
    <w:name w:val="Placeholder Text"/>
    <w:basedOn w:val="Domylnaczcionkaakapitu"/>
    <w:uiPriority w:val="99"/>
    <w:semiHidden/>
    <w:rsid w:val="00DB6710"/>
    <w:rPr>
      <w:color w:val="808080"/>
    </w:rPr>
  </w:style>
  <w:style w:type="paragraph" w:customStyle="1" w:styleId="STTytupracy">
    <w:name w:val="ST_Tytuł_pracy"/>
    <w:basedOn w:val="Normalny"/>
    <w:qFormat/>
    <w:rsid w:val="00DB6710"/>
    <w:pPr>
      <w:spacing w:after="200" w:line="360" w:lineRule="exact"/>
      <w:jc w:val="center"/>
    </w:pPr>
    <w:rPr>
      <w:rFonts w:ascii="Garamond" w:hAnsi="Garamond"/>
      <w:sz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6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6710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F34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F348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F348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8F348B"/>
    <w:rPr>
      <w:color w:val="0000FF" w:themeColor="hyperlink"/>
      <w:u w:val="single"/>
    </w:rPr>
  </w:style>
  <w:style w:type="table" w:styleId="Siatkatabeli">
    <w:name w:val="Table Grid"/>
    <w:basedOn w:val="Standardowy"/>
    <w:uiPriority w:val="59"/>
    <w:rsid w:val="00E4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2243D6"/>
    <w:pPr>
      <w:spacing w:before="200" w:after="120" w:line="240" w:lineRule="auto"/>
    </w:pPr>
    <w:rPr>
      <w:bCs/>
      <w:sz w:val="22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032D3"/>
  </w:style>
  <w:style w:type="paragraph" w:styleId="Nagwek">
    <w:name w:val="header"/>
    <w:basedOn w:val="Normalny"/>
    <w:link w:val="NagwekZnak"/>
    <w:uiPriority w:val="99"/>
    <w:semiHidden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577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7721"/>
    <w:rPr>
      <w:rFonts w:ascii="Times New Roman" w:hAnsi="Times New Roman"/>
      <w:sz w:val="24"/>
    </w:rPr>
  </w:style>
  <w:style w:type="paragraph" w:customStyle="1" w:styleId="Tekstwiodcy">
    <w:name w:val="Tekst wiodący"/>
    <w:basedOn w:val="Normalny"/>
    <w:qFormat/>
    <w:rsid w:val="00AB4353"/>
    <w:pPr>
      <w:ind w:firstLine="425"/>
    </w:pPr>
  </w:style>
  <w:style w:type="paragraph" w:customStyle="1" w:styleId="Listing">
    <w:name w:val="Listing"/>
    <w:basedOn w:val="Normalny"/>
    <w:qFormat/>
    <w:rsid w:val="001F1833"/>
    <w:pPr>
      <w:spacing w:after="240" w:line="240" w:lineRule="auto"/>
      <w:jc w:val="left"/>
    </w:pPr>
    <w:rPr>
      <w:rFonts w:ascii="Courier New" w:hAnsi="Courier New"/>
      <w:sz w:val="20"/>
    </w:rPr>
  </w:style>
  <w:style w:type="paragraph" w:customStyle="1" w:styleId="Legendarysunek">
    <w:name w:val="Legenda rysunek"/>
    <w:basedOn w:val="Legenda"/>
    <w:qFormat/>
    <w:rsid w:val="00D17FC3"/>
    <w:pPr>
      <w:jc w:val="center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2FE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Akapitzlist">
    <w:name w:val="List Paragraph"/>
    <w:basedOn w:val="Normalny"/>
    <w:uiPriority w:val="34"/>
    <w:qFormat/>
    <w:rsid w:val="00B77F11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66C6F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66C6F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66C6F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C5278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C5278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C5278"/>
    <w:rPr>
      <w:vertAlign w:val="superscript"/>
    </w:rPr>
  </w:style>
  <w:style w:type="paragraph" w:styleId="Bibliografia">
    <w:name w:val="Bibliography"/>
    <w:basedOn w:val="Normalny"/>
    <w:next w:val="Normalny"/>
    <w:uiPriority w:val="37"/>
    <w:unhideWhenUsed/>
    <w:rsid w:val="003C5278"/>
  </w:style>
  <w:style w:type="character" w:styleId="Nierozpoznanawzmianka">
    <w:name w:val="Unresolved Mention"/>
    <w:basedOn w:val="Domylnaczcionkaakapitu"/>
    <w:uiPriority w:val="99"/>
    <w:semiHidden/>
    <w:unhideWhenUsed/>
    <w:rsid w:val="007127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tashop.com/pl" TargetMode="External"/><Relationship Id="rId2" Type="http://schemas.openxmlformats.org/officeDocument/2006/relationships/hyperlink" Target="http://prestadesign.pl/" TargetMode="External"/><Relationship Id="rId1" Type="http://schemas.openxmlformats.org/officeDocument/2006/relationships/hyperlink" Target="http://prestashopforum.p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Chrome\DyplomInzSzablonWord_wer4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Mar05</b:Tag>
    <b:SourceType>Book</b:SourceType>
    <b:Guid>{841B5BC4-5E74-4F86-9539-D297505389FE}</b:Guid>
    <b:Author>
      <b:Author>
        <b:NameList>
          <b:Person>
            <b:Last>Mariusz Chudzik</b:Last>
            <b:First>Aneta</b:First>
            <b:Middle>Frań, Agnieszka Grzywacz, Krzysztof Korus, Marcin Spyra</b:Middle>
          </b:Person>
        </b:NameList>
      </b:Author>
    </b:Author>
    <b:Title>Prawo handlu elektronicznego</b:Title>
    <b:Year>2005</b:Year>
    <b:Publisher>Oficyna Wydawnicza Branta</b:Publisher>
    <b:RefOrder>2</b:RefOrder>
  </b:Source>
  <b:Source>
    <b:Tag>Pet06</b:Tag>
    <b:SourceType>Book</b:SourceType>
    <b:Guid>{244B65F0-5DD4-40A1-8036-729423EE2510}</b:Guid>
    <b:Author>
      <b:Author>
        <b:NameList>
          <b:Person>
            <b:Last>Lavin</b:Last>
            <b:First>Peter</b:First>
          </b:Person>
        </b:NameList>
      </b:Author>
    </b:Author>
    <b:Title>Object-PHP. Programowanie obiektowePHP</b:Title>
    <b:Year>2006</b:Year>
    <b:Publisher>Helion</b:Publisher>
    <b:RefOrder>3</b:RefOrder>
  </b:Source>
  <b:Source>
    <b:Tag>1</b:Tag>
    <b:SourceType>Book</b:SourceType>
    <b:Guid>{1AF02EF0-C7DD-43F8-9C1F-8949311680BC}</b:Guid>
    <b:RefOrder>4</b:RefOrder>
  </b:Source>
  <b:Source>
    <b:Tag>Jon14</b:Tag>
    <b:SourceType>Book</b:SourceType>
    <b:Guid>{8B874ABC-88B8-46BC-B971-772C4E0156D8}</b:Guid>
    <b:Author>
      <b:Author>
        <b:NameList>
          <b:Person>
            <b:Last>Duckett</b:Last>
            <b:First>Jon</b:First>
          </b:Person>
        </b:NameList>
      </b:Author>
    </b:Author>
    <b:Title>HTML i CSS. Zaprojektuj i zbuduj witrynę WWW.</b:Title>
    <b:Year>2014</b:Year>
    <b:Publisher>Helion</b:Publisher>
    <b:RefOrder>5</b:RefOrder>
  </b:Source>
  <b:Source>
    <b:Tag>Dav16</b:Tag>
    <b:SourceType>Book</b:SourceType>
    <b:Guid>{9CCCBFE7-8B8C-4B7D-8B6C-041382AED070}</b:Guid>
    <b:Author>
      <b:Author>
        <b:NameList>
          <b:Person>
            <b:Last>McFarland</b:Last>
            <b:First>David</b:First>
            <b:Middle>Sawyer</b:Middle>
          </b:Person>
        </b:NameList>
      </b:Author>
    </b:Author>
    <b:Title>CSS. Nieoficjalny podręcznik. Wydanie IV</b:Title>
    <b:Year>2016</b:Year>
    <b:Publisher>Helion</b:Publisher>
    <b:RefOrder>6</b:RefOrder>
  </b:Source>
  <b:Source>
    <b:Tag>Ada07</b:Tag>
    <b:SourceType>Book</b:SourceType>
    <b:Guid>{33EE788A-4C11-42F9-BC84-AAC9C21AD903}</b:Guid>
    <b:Author>
      <b:Author>
        <b:NameList>
          <b:Person>
            <b:Last>Adam Trachtenberg</b:Last>
            <b:First>David</b:First>
            <b:Middle>Sklar</b:Middle>
          </b:Person>
        </b:NameList>
      </b:Author>
    </b:Author>
    <b:Title>PHP. Receptury. Wydanie II </b:Title>
    <b:Year>2007</b:Year>
    <b:RefOrder>7</b:RefOrder>
  </b:Source>
  <b:Source>
    <b:Tag>Lyn12</b:Tag>
    <b:SourceType>Book</b:SourceType>
    <b:Guid>{BF80E857-1BCC-4D32-B1EF-B0A5CF273CAE}</b:Guid>
    <b:Author>
      <b:Author>
        <b:NameList>
          <b:Person>
            <b:Last>Beighley</b:Last>
            <b:First>Lynn</b:First>
          </b:Person>
        </b:NameList>
      </b:Author>
    </b:Author>
    <b:Title>SQL. Rusz głową!</b:Title>
    <b:Year>2012</b:Year>
    <b:RefOrder>1</b:RefOrder>
  </b:Source>
</b:Sources>
</file>

<file path=customXml/itemProps1.xml><?xml version="1.0" encoding="utf-8"?>
<ds:datastoreItem xmlns:ds="http://schemas.openxmlformats.org/officeDocument/2006/customXml" ds:itemID="{D95E6AB3-D421-41B8-8581-E507BF4FB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DyplomInzSzablonWord_wer4.dotx</Template>
  <TotalTime>1520</TotalTime>
  <Pages>20</Pages>
  <Words>2540</Words>
  <Characters>15241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Idziak</dc:creator>
  <cp:lastModifiedBy>Paweł Idziak</cp:lastModifiedBy>
  <cp:revision>40</cp:revision>
  <cp:lastPrinted>2016-12-09T18:40:00Z</cp:lastPrinted>
  <dcterms:created xsi:type="dcterms:W3CDTF">2017-11-09T12:04:00Z</dcterms:created>
  <dcterms:modified xsi:type="dcterms:W3CDTF">2017-11-21T12:41:00Z</dcterms:modified>
</cp:coreProperties>
</file>